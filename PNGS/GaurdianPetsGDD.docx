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F130AE" w14:textId="67AA1B75" w:rsidR="001E7F61" w:rsidRPr="0054409E" w:rsidRDefault="008C4225">
      <w:pPr>
        <w:pStyle w:val="Title"/>
        <w:rPr>
          <w:rFonts w:ascii="Comic Sans MS" w:hAnsi="Comic Sans MS"/>
          <w:color w:val="0D0D0D" w:themeColor="text1" w:themeTint="F2"/>
        </w:rPr>
      </w:pPr>
      <w:r>
        <w:rPr>
          <w:rFonts w:ascii="Comic Sans MS" w:hAnsi="Comic Sans MS"/>
          <w:color w:val="0D0D0D" w:themeColor="text1" w:themeTint="F2"/>
        </w:rPr>
        <w:t>Guardian Pets</w:t>
      </w:r>
    </w:p>
    <w:p w14:paraId="4BE584C3" w14:textId="77777777" w:rsidR="0091561D" w:rsidRDefault="0091561D" w:rsidP="0091561D">
      <w:pPr>
        <w:rPr>
          <w:noProof/>
          <w:lang w:eastAsia="en-US"/>
        </w:rPr>
      </w:pPr>
    </w:p>
    <w:p w14:paraId="3F2308ED" w14:textId="77777777" w:rsidR="00C433A2" w:rsidRPr="0091561D" w:rsidRDefault="00321C79" w:rsidP="0091561D">
      <w:r>
        <w:rPr>
          <w:noProof/>
          <w:lang w:eastAsia="en-US"/>
        </w:rPr>
        <w:drawing>
          <wp:inline distT="0" distB="0" distL="0" distR="0" wp14:anchorId="5130F798" wp14:editId="01FB8D5C">
            <wp:extent cx="4028042"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mborghini-aventador-black-hd.jpg"/>
                    <pic:cNvPicPr/>
                  </pic:nvPicPr>
                  <pic:blipFill>
                    <a:blip r:embed="rId7">
                      <a:extLst>
                        <a:ext uri="{28A0092B-C50C-407E-A947-70E740481C1C}">
                          <a14:useLocalDpi xmlns:a14="http://schemas.microsoft.com/office/drawing/2010/main" val="0"/>
                        </a:ext>
                      </a:extLst>
                    </a:blip>
                    <a:stretch>
                      <a:fillRect/>
                    </a:stretch>
                  </pic:blipFill>
                  <pic:spPr>
                    <a:xfrm>
                      <a:off x="0" y="0"/>
                      <a:ext cx="4028042" cy="3343275"/>
                    </a:xfrm>
                    <a:prstGeom prst="rect">
                      <a:avLst/>
                    </a:prstGeom>
                  </pic:spPr>
                </pic:pic>
              </a:graphicData>
            </a:graphic>
          </wp:inline>
        </w:drawing>
      </w:r>
    </w:p>
    <w:p w14:paraId="3E1A4F01" w14:textId="30C3B69E" w:rsidR="001E7F61" w:rsidRPr="0054409E" w:rsidRDefault="008C4225">
      <w:pPr>
        <w:pStyle w:val="Heading1"/>
        <w:rPr>
          <w:rFonts w:ascii="Comic Sans MS" w:hAnsi="Comic Sans MS"/>
          <w:color w:val="0D0D0D" w:themeColor="text1" w:themeTint="F2"/>
        </w:rPr>
      </w:pPr>
      <w:r>
        <w:rPr>
          <w:rFonts w:ascii="Comic Sans MS" w:hAnsi="Comic Sans MS"/>
          <w:color w:val="0D0D0D" w:themeColor="text1" w:themeTint="F2"/>
        </w:rPr>
        <w:t>Guardian Pets</w:t>
      </w:r>
      <w:r w:rsidR="00B73094">
        <w:rPr>
          <w:rFonts w:ascii="Comic Sans MS" w:hAnsi="Comic Sans MS"/>
          <w:color w:val="0D0D0D" w:themeColor="text1" w:themeTint="F2"/>
        </w:rPr>
        <w:t xml:space="preserve"> (Mobile App)</w:t>
      </w:r>
    </w:p>
    <w:p w14:paraId="1255AA37" w14:textId="77777777" w:rsidR="00227EF4" w:rsidRPr="00227EF4" w:rsidRDefault="00B73094" w:rsidP="00227EF4">
      <w:r>
        <w:t>Side scrolling shooter game</w:t>
      </w:r>
    </w:p>
    <w:p w14:paraId="7B6FB314" w14:textId="77777777" w:rsidR="0088018F" w:rsidRPr="0054409E" w:rsidRDefault="0088018F" w:rsidP="0088018F">
      <w:pPr>
        <w:pStyle w:val="TOCHeading"/>
        <w:rPr>
          <w:rFonts w:ascii="Comic Sans MS" w:hAnsi="Comic Sans MS" w:cs="Arial"/>
          <w:color w:val="0D0D0D" w:themeColor="text1" w:themeTint="F2"/>
        </w:rPr>
      </w:pPr>
      <w:bookmarkStart w:id="0" w:name="_Toc354153809"/>
      <w:r w:rsidRPr="0054409E">
        <w:rPr>
          <w:rFonts w:ascii="Comic Sans MS" w:hAnsi="Comic Sans MS" w:cs="Arial"/>
          <w:color w:val="0D0D0D" w:themeColor="text1" w:themeTint="F2"/>
        </w:rPr>
        <w:t>Table of Contents</w:t>
      </w:r>
      <w:bookmarkEnd w:id="0"/>
    </w:p>
    <w:p w14:paraId="073601D4" w14:textId="77777777" w:rsidR="0088018F" w:rsidRDefault="0088018F" w:rsidP="0088018F">
      <w:pPr>
        <w:pStyle w:val="TOC1"/>
        <w:tabs>
          <w:tab w:val="right" w:leader="dot" w:pos="9350"/>
        </w:tabs>
        <w:rPr>
          <w:noProof/>
        </w:rPr>
      </w:pPr>
      <w:r w:rsidRPr="00475807">
        <w:rPr>
          <w:rFonts w:cs="Arial"/>
        </w:rPr>
        <w:fldChar w:fldCharType="begin"/>
      </w:r>
      <w:r w:rsidRPr="00475807">
        <w:rPr>
          <w:rFonts w:cs="Arial"/>
        </w:rPr>
        <w:instrText xml:space="preserve"> TOC \o "1-3" \h \z \u </w:instrText>
      </w:r>
      <w:r w:rsidRPr="00475807">
        <w:rPr>
          <w:rFonts w:cs="Arial"/>
        </w:rPr>
        <w:fldChar w:fldCharType="separate"/>
      </w:r>
      <w:hyperlink w:anchor="_Toc354153809" w:history="1">
        <w:r w:rsidRPr="00676FE1">
          <w:rPr>
            <w:rStyle w:val="Hyperlink"/>
            <w:rFonts w:cs="Arial"/>
            <w:noProof/>
          </w:rPr>
          <w:t>Table of Contents</w:t>
        </w:r>
        <w:r>
          <w:rPr>
            <w:noProof/>
            <w:webHidden/>
          </w:rPr>
          <w:tab/>
        </w:r>
      </w:hyperlink>
      <w:r w:rsidR="00D759EB">
        <w:rPr>
          <w:noProof/>
        </w:rPr>
        <w:t>1</w:t>
      </w:r>
    </w:p>
    <w:p w14:paraId="3DF0C35C" w14:textId="77777777" w:rsidR="004148E2" w:rsidRPr="004148E2" w:rsidRDefault="003A5726" w:rsidP="004148E2">
      <w:pPr>
        <w:pStyle w:val="TOC1"/>
        <w:tabs>
          <w:tab w:val="left" w:pos="440"/>
          <w:tab w:val="right" w:leader="dot" w:pos="9350"/>
        </w:tabs>
        <w:rPr>
          <w:rFonts w:eastAsia="Times New Roman" w:cs="Times New Roman"/>
          <w:noProof/>
          <w:lang w:eastAsia="en-CA"/>
        </w:rPr>
      </w:pPr>
      <w:hyperlink w:anchor="_Toc354153810" w:history="1">
        <w:r w:rsidR="004148E2">
          <w:rPr>
            <w:rStyle w:val="Hyperlink"/>
            <w:rFonts w:cs="Arial"/>
            <w:noProof/>
          </w:rPr>
          <w:t>2</w:t>
        </w:r>
        <w:r w:rsidR="004148E2">
          <w:rPr>
            <w:rFonts w:eastAsia="Times New Roman" w:cs="Times New Roman"/>
            <w:noProof/>
            <w:lang w:eastAsia="en-CA"/>
          </w:rPr>
          <w:tab/>
        </w:r>
        <w:r w:rsidR="004148E2" w:rsidRPr="00676FE1">
          <w:rPr>
            <w:rStyle w:val="Hyperlink"/>
            <w:rFonts w:cs="Arial"/>
            <w:iCs/>
            <w:noProof/>
          </w:rPr>
          <w:t>T</w:t>
        </w:r>
        <w:r w:rsidR="0018248A">
          <w:rPr>
            <w:rStyle w:val="Hyperlink"/>
            <w:rFonts w:cs="Arial"/>
            <w:iCs/>
            <w:noProof/>
          </w:rPr>
          <w:t>eam Personnel</w:t>
        </w:r>
        <w:r w:rsidR="004148E2">
          <w:rPr>
            <w:noProof/>
            <w:webHidden/>
          </w:rPr>
          <w:tab/>
        </w:r>
      </w:hyperlink>
    </w:p>
    <w:p w14:paraId="588373BE" w14:textId="77777777" w:rsidR="0088018F" w:rsidRDefault="003A5726" w:rsidP="0088018F">
      <w:pPr>
        <w:pStyle w:val="TOC1"/>
        <w:tabs>
          <w:tab w:val="left" w:pos="440"/>
          <w:tab w:val="right" w:leader="dot" w:pos="9350"/>
        </w:tabs>
        <w:rPr>
          <w:rFonts w:eastAsia="Times New Roman" w:cs="Times New Roman"/>
          <w:noProof/>
          <w:lang w:eastAsia="en-CA"/>
        </w:rPr>
      </w:pPr>
      <w:hyperlink w:anchor="_Toc354153810" w:history="1">
        <w:r w:rsidR="0088018F">
          <w:rPr>
            <w:rStyle w:val="Hyperlink"/>
            <w:rFonts w:cs="Arial"/>
            <w:noProof/>
          </w:rPr>
          <w:t>3</w:t>
        </w:r>
        <w:r w:rsidR="0088018F">
          <w:rPr>
            <w:rFonts w:eastAsia="Times New Roman" w:cs="Times New Roman"/>
            <w:noProof/>
            <w:lang w:eastAsia="en-CA"/>
          </w:rPr>
          <w:tab/>
        </w:r>
        <w:r w:rsidR="0088018F" w:rsidRPr="00676FE1">
          <w:rPr>
            <w:rStyle w:val="Hyperlink"/>
            <w:rFonts w:cs="Arial"/>
            <w:iCs/>
            <w:noProof/>
          </w:rPr>
          <w:t>Target Audience</w:t>
        </w:r>
        <w:r w:rsidR="0088018F">
          <w:rPr>
            <w:noProof/>
            <w:webHidden/>
          </w:rPr>
          <w:tab/>
        </w:r>
      </w:hyperlink>
    </w:p>
    <w:p w14:paraId="45FC1943" w14:textId="77777777" w:rsidR="0088018F" w:rsidRDefault="003A5726" w:rsidP="0088018F">
      <w:pPr>
        <w:pStyle w:val="TOC1"/>
        <w:tabs>
          <w:tab w:val="left" w:pos="440"/>
          <w:tab w:val="right" w:leader="dot" w:pos="9350"/>
        </w:tabs>
        <w:rPr>
          <w:noProof/>
        </w:rPr>
      </w:pPr>
      <w:hyperlink w:anchor="_Toc354153811" w:history="1">
        <w:r w:rsidR="0088018F">
          <w:rPr>
            <w:rStyle w:val="Hyperlink"/>
            <w:rFonts w:eastAsia="Times New Roman" w:cs="Arial"/>
            <w:noProof/>
          </w:rPr>
          <w:t>4</w:t>
        </w:r>
        <w:r w:rsidR="0088018F">
          <w:rPr>
            <w:rFonts w:eastAsia="Times New Roman" w:cs="Times New Roman"/>
            <w:noProof/>
            <w:lang w:eastAsia="en-CA"/>
          </w:rPr>
          <w:tab/>
        </w:r>
        <w:r w:rsidR="0088018F" w:rsidRPr="00676FE1">
          <w:rPr>
            <w:rStyle w:val="Hyperlink"/>
            <w:rFonts w:cs="Arial"/>
            <w:iCs/>
            <w:noProof/>
          </w:rPr>
          <w:t>Visual Style</w:t>
        </w:r>
        <w:r w:rsidR="00774B97">
          <w:rPr>
            <w:rStyle w:val="Hyperlink"/>
            <w:rFonts w:cs="Arial"/>
            <w:iCs/>
            <w:noProof/>
          </w:rPr>
          <w:t xml:space="preserve"> and </w:t>
        </w:r>
        <w:r w:rsidR="006879A5">
          <w:rPr>
            <w:rStyle w:val="Hyperlink"/>
            <w:rFonts w:cs="Arial"/>
            <w:iCs/>
            <w:noProof/>
          </w:rPr>
          <w:t>Game Platforms</w:t>
        </w:r>
        <w:r w:rsidR="0088018F">
          <w:rPr>
            <w:noProof/>
            <w:webHidden/>
          </w:rPr>
          <w:tab/>
          <w:t>5</w:t>
        </w:r>
      </w:hyperlink>
    </w:p>
    <w:p w14:paraId="736205FD" w14:textId="77777777" w:rsidR="0088018F" w:rsidRDefault="003A5726" w:rsidP="0088018F">
      <w:pPr>
        <w:pStyle w:val="TOC1"/>
        <w:tabs>
          <w:tab w:val="left" w:pos="440"/>
          <w:tab w:val="right" w:leader="dot" w:pos="9350"/>
        </w:tabs>
        <w:rPr>
          <w:rFonts w:eastAsia="Times New Roman" w:cs="Times New Roman"/>
          <w:noProof/>
          <w:lang w:eastAsia="en-CA"/>
        </w:rPr>
      </w:pPr>
      <w:hyperlink w:anchor="_Toc354153814" w:history="1">
        <w:r w:rsidR="00C1112F">
          <w:rPr>
            <w:rStyle w:val="Hyperlink"/>
            <w:rFonts w:cs="Arial"/>
            <w:noProof/>
          </w:rPr>
          <w:t>5</w:t>
        </w:r>
        <w:r w:rsidR="0088018F">
          <w:rPr>
            <w:rFonts w:eastAsia="Times New Roman" w:cs="Times New Roman"/>
            <w:noProof/>
            <w:lang w:eastAsia="en-CA"/>
          </w:rPr>
          <w:tab/>
        </w:r>
        <w:r w:rsidR="00CC4909" w:rsidRPr="00CC4909">
          <w:rPr>
            <w:rStyle w:val="Hyperlink"/>
            <w:rFonts w:cs="Arial"/>
            <w:noProof/>
          </w:rPr>
          <w:t>Game Mechanics</w:t>
        </w:r>
        <w:r w:rsidR="00F56709">
          <w:rPr>
            <w:rStyle w:val="Hyperlink"/>
            <w:rFonts w:cs="Arial"/>
            <w:noProof/>
          </w:rPr>
          <w:t xml:space="preserve"> </w:t>
        </w:r>
        <w:r w:rsidR="00F56709">
          <w:rPr>
            <w:rFonts w:cs="Arial"/>
          </w:rPr>
          <w:t>AI (Artificial Intelligence)……………………………………………………….…………………………..</w:t>
        </w:r>
        <w:r w:rsidR="0088018F">
          <w:rPr>
            <w:noProof/>
            <w:webHidden/>
          </w:rPr>
          <w:tab/>
        </w:r>
        <w:r w:rsidR="00C1112F">
          <w:rPr>
            <w:noProof/>
            <w:webHidden/>
          </w:rPr>
          <w:t>6</w:t>
        </w:r>
      </w:hyperlink>
    </w:p>
    <w:p w14:paraId="128CB545" w14:textId="77777777" w:rsidR="0088018F" w:rsidRDefault="003A5726" w:rsidP="001216EF">
      <w:pPr>
        <w:pStyle w:val="TOC1"/>
        <w:tabs>
          <w:tab w:val="left" w:pos="440"/>
          <w:tab w:val="right" w:leader="dot" w:pos="9350"/>
        </w:tabs>
        <w:rPr>
          <w:rFonts w:eastAsia="Times New Roman" w:cs="Times New Roman"/>
          <w:noProof/>
          <w:lang w:eastAsia="en-CA"/>
        </w:rPr>
      </w:pPr>
      <w:hyperlink w:anchor="_Toc354153815" w:history="1">
        <w:r w:rsidR="00C1112F">
          <w:rPr>
            <w:rStyle w:val="Hyperlink"/>
            <w:rFonts w:cs="Arial"/>
            <w:noProof/>
          </w:rPr>
          <w:t>6</w:t>
        </w:r>
        <w:r w:rsidR="005B0B5E">
          <w:rPr>
            <w:rFonts w:eastAsia="Times New Roman" w:cs="Times New Roman"/>
            <w:noProof/>
            <w:lang w:eastAsia="en-CA"/>
          </w:rPr>
          <w:t xml:space="preserve">     </w:t>
        </w:r>
        <w:r w:rsidR="00C8177A" w:rsidRPr="00C8177A">
          <w:rPr>
            <w:rFonts w:eastAsia="Times New Roman" w:cs="Times New Roman"/>
            <w:noProof/>
            <w:lang w:eastAsia="en-CA"/>
          </w:rPr>
          <w:t>Controls</w:t>
        </w:r>
        <w:r w:rsidR="0088018F">
          <w:rPr>
            <w:noProof/>
            <w:webHidden/>
          </w:rPr>
          <w:tab/>
        </w:r>
      </w:hyperlink>
      <w:r w:rsidR="005A09C8">
        <w:rPr>
          <w:noProof/>
        </w:rPr>
        <w:t>7</w:t>
      </w:r>
    </w:p>
    <w:p w14:paraId="3B12E35F" w14:textId="77777777" w:rsidR="001E7F61" w:rsidRDefault="0088018F" w:rsidP="0088018F">
      <w:pPr>
        <w:rPr>
          <w:rFonts w:cs="Arial"/>
        </w:rPr>
      </w:pPr>
      <w:r w:rsidRPr="00475807">
        <w:rPr>
          <w:rFonts w:cs="Arial"/>
        </w:rPr>
        <w:fldChar w:fldCharType="end"/>
      </w:r>
      <w:r w:rsidR="005A09C8">
        <w:rPr>
          <w:rFonts w:cs="Arial"/>
        </w:rPr>
        <w:t>7</w:t>
      </w:r>
      <w:r w:rsidR="000D0442">
        <w:rPr>
          <w:rFonts w:cs="Arial"/>
        </w:rPr>
        <w:t xml:space="preserve"> </w:t>
      </w:r>
      <w:r w:rsidR="00A21D7E">
        <w:rPr>
          <w:rFonts w:cs="Arial"/>
        </w:rPr>
        <w:t xml:space="preserve">  </w:t>
      </w:r>
      <w:r w:rsidR="005B0B5E">
        <w:rPr>
          <w:rFonts w:cs="Arial"/>
        </w:rPr>
        <w:t xml:space="preserve"> </w:t>
      </w:r>
      <w:r w:rsidR="000D0442">
        <w:rPr>
          <w:rFonts w:cs="Arial"/>
        </w:rPr>
        <w:t>User Interface ……………………………………………………</w:t>
      </w:r>
      <w:r w:rsidR="00304EB3">
        <w:rPr>
          <w:rFonts w:cs="Arial"/>
        </w:rPr>
        <w:t>………………………………………………………………………………</w:t>
      </w:r>
      <w:r w:rsidR="0086360E">
        <w:rPr>
          <w:rFonts w:cs="Arial"/>
        </w:rPr>
        <w:t>…</w:t>
      </w:r>
      <w:r w:rsidR="00324567">
        <w:rPr>
          <w:rFonts w:cs="Arial"/>
        </w:rPr>
        <w:t>8</w:t>
      </w:r>
    </w:p>
    <w:p w14:paraId="5EA97C0A" w14:textId="77777777" w:rsidR="000E7BC0" w:rsidRDefault="006023DE" w:rsidP="0088018F">
      <w:pPr>
        <w:rPr>
          <w:rFonts w:cs="Arial"/>
        </w:rPr>
      </w:pPr>
      <w:r>
        <w:rPr>
          <w:rFonts w:cs="Arial"/>
        </w:rPr>
        <w:t>8</w:t>
      </w:r>
      <w:r w:rsidR="00287FDC">
        <w:rPr>
          <w:rFonts w:cs="Arial"/>
        </w:rPr>
        <w:t xml:space="preserve">    Scalability</w:t>
      </w:r>
      <w:r w:rsidR="005B0B5E">
        <w:rPr>
          <w:rFonts w:cs="Arial"/>
        </w:rPr>
        <w:t xml:space="preserve"> and Mobile Awareness </w:t>
      </w:r>
      <w:r w:rsidR="000E7BC0">
        <w:rPr>
          <w:rFonts w:cs="Arial"/>
        </w:rPr>
        <w:t>………………………………………………</w:t>
      </w:r>
      <w:r w:rsidR="005B0B5E">
        <w:rPr>
          <w:rFonts w:cs="Arial"/>
        </w:rPr>
        <w:t>…………</w:t>
      </w:r>
      <w:r w:rsidR="000E7BC0">
        <w:rPr>
          <w:rFonts w:cs="Arial"/>
        </w:rPr>
        <w:t>……………………………</w:t>
      </w:r>
      <w:r w:rsidR="00287FDC">
        <w:rPr>
          <w:rFonts w:cs="Arial"/>
        </w:rPr>
        <w:t>……………</w:t>
      </w:r>
      <w:r w:rsidR="00324567">
        <w:rPr>
          <w:rFonts w:cs="Arial"/>
        </w:rPr>
        <w:t>…</w:t>
      </w:r>
      <w:r w:rsidR="00287FDC">
        <w:rPr>
          <w:rFonts w:cs="Arial"/>
        </w:rPr>
        <w:t xml:space="preserve"> </w:t>
      </w:r>
      <w:r w:rsidR="00324567">
        <w:rPr>
          <w:rFonts w:cs="Arial"/>
        </w:rPr>
        <w:t>9</w:t>
      </w:r>
    </w:p>
    <w:p w14:paraId="2708853E" w14:textId="77777777" w:rsidR="005B59DE" w:rsidRDefault="006023DE" w:rsidP="005B59DE">
      <w:pPr>
        <w:rPr>
          <w:rFonts w:cs="Arial"/>
        </w:rPr>
      </w:pPr>
      <w:r>
        <w:rPr>
          <w:rFonts w:cs="Arial"/>
        </w:rPr>
        <w:t>10</w:t>
      </w:r>
      <w:r w:rsidR="005B59DE">
        <w:rPr>
          <w:rFonts w:cs="Arial"/>
        </w:rPr>
        <w:t xml:space="preserve">   Creative Extras …………………………………………………………………………………………………….…………………………..11</w:t>
      </w:r>
    </w:p>
    <w:p w14:paraId="0CEC6DCC" w14:textId="77777777" w:rsidR="005B59DE" w:rsidRDefault="005B59DE" w:rsidP="00537719">
      <w:pPr>
        <w:rPr>
          <w:rFonts w:cs="Arial"/>
        </w:rPr>
      </w:pPr>
    </w:p>
    <w:p w14:paraId="653CEF84" w14:textId="77777777" w:rsidR="005A3DB4" w:rsidRDefault="005A3DB4" w:rsidP="0088018F">
      <w:pPr>
        <w:rPr>
          <w:rFonts w:cs="Arial"/>
        </w:rPr>
      </w:pPr>
    </w:p>
    <w:p w14:paraId="6DBD94EF" w14:textId="77777777" w:rsidR="0018248A" w:rsidRPr="0054409E" w:rsidRDefault="00B66081" w:rsidP="0018248A">
      <w:pPr>
        <w:pStyle w:val="Heading1"/>
        <w:rPr>
          <w:rFonts w:ascii="Comic Sans MS" w:hAnsi="Comic Sans MS"/>
          <w:color w:val="000000" w:themeColor="text1"/>
        </w:rPr>
      </w:pPr>
      <w:r w:rsidRPr="0054409E">
        <w:rPr>
          <w:rFonts w:ascii="Comic Sans MS" w:hAnsi="Comic Sans MS"/>
          <w:color w:val="000000" w:themeColor="text1"/>
        </w:rPr>
        <w:t>2</w:t>
      </w:r>
      <w:r w:rsidR="0018248A" w:rsidRPr="0054409E">
        <w:rPr>
          <w:rFonts w:ascii="Comic Sans MS" w:hAnsi="Comic Sans MS"/>
          <w:color w:val="000000" w:themeColor="text1"/>
        </w:rPr>
        <w:t>. Team Personnel</w:t>
      </w:r>
    </w:p>
    <w:p w14:paraId="1D0789F1" w14:textId="77777777" w:rsidR="0018248A" w:rsidRDefault="0018248A" w:rsidP="0088018F">
      <w:pPr>
        <w:rPr>
          <w:rFonts w:cs="Arial"/>
        </w:rPr>
      </w:pPr>
    </w:p>
    <w:p w14:paraId="4543926E" w14:textId="77777777" w:rsidR="00CF0E69" w:rsidRDefault="00CF0E69" w:rsidP="0088018F">
      <w:pPr>
        <w:rPr>
          <w:rFonts w:cs="Arial"/>
        </w:rPr>
      </w:pPr>
      <w:r>
        <w:rPr>
          <w:rFonts w:cs="Arial"/>
        </w:rPr>
        <w:t>Director and Programming Lead: Alexander Sanchez</w:t>
      </w:r>
    </w:p>
    <w:p w14:paraId="4C55626C" w14:textId="77777777" w:rsidR="00CF0E69" w:rsidRDefault="00CF0E69" w:rsidP="0088018F">
      <w:pPr>
        <w:rPr>
          <w:rFonts w:cs="Arial"/>
        </w:rPr>
      </w:pPr>
      <w:r>
        <w:rPr>
          <w:rFonts w:cs="Arial"/>
        </w:rPr>
        <w:t xml:space="preserve">Visual </w:t>
      </w:r>
      <w:proofErr w:type="gramStart"/>
      <w:r>
        <w:rPr>
          <w:rFonts w:cs="Arial"/>
        </w:rPr>
        <w:t>Artist :</w:t>
      </w:r>
      <w:proofErr w:type="gramEnd"/>
      <w:r>
        <w:rPr>
          <w:rFonts w:cs="Arial"/>
        </w:rPr>
        <w:t xml:space="preserve"> Alexander Sanchez</w:t>
      </w:r>
    </w:p>
    <w:p w14:paraId="02ADA89F" w14:textId="1571018F" w:rsidR="00E82FCB" w:rsidRDefault="00E82FCB" w:rsidP="0088018F">
      <w:pPr>
        <w:rPr>
          <w:rFonts w:cs="Arial"/>
        </w:rPr>
      </w:pPr>
      <w:r>
        <w:rPr>
          <w:rFonts w:cs="Arial"/>
        </w:rPr>
        <w:t xml:space="preserve">Programming intern: </w:t>
      </w:r>
      <w:r w:rsidR="008C4225">
        <w:rPr>
          <w:rFonts w:cs="Arial"/>
        </w:rPr>
        <w:t>Andrew Best</w:t>
      </w:r>
      <w:r>
        <w:rPr>
          <w:rFonts w:cs="Arial"/>
        </w:rPr>
        <w:t xml:space="preserve"> </w:t>
      </w:r>
    </w:p>
    <w:p w14:paraId="5B2A9801" w14:textId="77777777" w:rsidR="005A3DB4" w:rsidRPr="0054409E" w:rsidRDefault="005A3DB4" w:rsidP="005A3DB4">
      <w:pPr>
        <w:pStyle w:val="Heading1"/>
        <w:rPr>
          <w:rFonts w:ascii="Comic Sans MS" w:hAnsi="Comic Sans MS"/>
          <w:color w:val="000000" w:themeColor="text1"/>
        </w:rPr>
      </w:pPr>
      <w:r w:rsidRPr="0054409E">
        <w:rPr>
          <w:rFonts w:ascii="Comic Sans MS" w:hAnsi="Comic Sans MS"/>
          <w:color w:val="000000" w:themeColor="text1"/>
        </w:rPr>
        <w:t>3. Target Audience</w:t>
      </w:r>
    </w:p>
    <w:p w14:paraId="0C1639B5" w14:textId="77777777" w:rsidR="005A3DB4" w:rsidRDefault="005A3DB4" w:rsidP="005A3DB4"/>
    <w:p w14:paraId="4BB088FB" w14:textId="77777777" w:rsidR="005A3DB4" w:rsidRPr="00F16A76" w:rsidRDefault="005A3DB4" w:rsidP="005A3DB4">
      <w:pPr>
        <w:pStyle w:val="ListParagraph"/>
        <w:numPr>
          <w:ilvl w:val="0"/>
          <w:numId w:val="1"/>
        </w:numPr>
        <w:suppressAutoHyphens/>
        <w:spacing w:after="200" w:line="240" w:lineRule="auto"/>
        <w:contextualSpacing w:val="0"/>
        <w:jc w:val="both"/>
        <w:rPr>
          <w:rFonts w:ascii="Adobe Fan Heiti Std B" w:eastAsia="Adobe Fan Heiti Std B" w:hAnsi="Adobe Fan Heiti Std B" w:cs="Arial"/>
          <w:sz w:val="24"/>
          <w:szCs w:val="24"/>
        </w:rPr>
      </w:pPr>
      <w:r w:rsidRPr="00144B87">
        <w:rPr>
          <w:rFonts w:ascii="Adobe Fan Heiti Std B" w:eastAsia="Adobe Fan Heiti Std B" w:hAnsi="Adobe Fan Heiti Std B"/>
          <w:sz w:val="24"/>
          <w:szCs w:val="24"/>
        </w:rPr>
        <w:t xml:space="preserve">General audience </w:t>
      </w:r>
    </w:p>
    <w:p w14:paraId="4E83CFD0" w14:textId="77777777" w:rsidR="00F16A76" w:rsidRPr="00F16A76" w:rsidRDefault="00B73094" w:rsidP="005A3DB4">
      <w:pPr>
        <w:pStyle w:val="ListParagraph"/>
        <w:numPr>
          <w:ilvl w:val="0"/>
          <w:numId w:val="1"/>
        </w:numPr>
        <w:suppressAutoHyphens/>
        <w:spacing w:after="200" w:line="240" w:lineRule="auto"/>
        <w:contextualSpacing w:val="0"/>
        <w:jc w:val="both"/>
        <w:rPr>
          <w:rFonts w:ascii="Adobe Fan Heiti Std B" w:eastAsia="Adobe Fan Heiti Std B" w:hAnsi="Adobe Fan Heiti Std B" w:cs="Arial"/>
          <w:sz w:val="24"/>
          <w:szCs w:val="24"/>
        </w:rPr>
      </w:pPr>
      <w:r>
        <w:rPr>
          <w:rFonts w:ascii="Adobe Fan Heiti Std B" w:eastAsia="Adobe Fan Heiti Std B" w:hAnsi="Adobe Fan Heiti Std B"/>
          <w:sz w:val="24"/>
          <w:szCs w:val="24"/>
        </w:rPr>
        <w:t>Video game fanatics</w:t>
      </w:r>
    </w:p>
    <w:p w14:paraId="31C8351B" w14:textId="77777777" w:rsidR="00F16A76" w:rsidRPr="00144B87" w:rsidRDefault="00EC287D" w:rsidP="005A3DB4">
      <w:pPr>
        <w:pStyle w:val="ListParagraph"/>
        <w:numPr>
          <w:ilvl w:val="0"/>
          <w:numId w:val="1"/>
        </w:numPr>
        <w:suppressAutoHyphens/>
        <w:spacing w:after="200" w:line="240" w:lineRule="auto"/>
        <w:contextualSpacing w:val="0"/>
        <w:jc w:val="both"/>
        <w:rPr>
          <w:rFonts w:ascii="Adobe Fan Heiti Std B" w:eastAsia="Adobe Fan Heiti Std B" w:hAnsi="Adobe Fan Heiti Std B" w:cs="Arial"/>
          <w:sz w:val="24"/>
          <w:szCs w:val="24"/>
        </w:rPr>
      </w:pPr>
      <w:r>
        <w:rPr>
          <w:rFonts w:ascii="Adobe Fan Heiti Std B" w:eastAsia="Adobe Fan Heiti Std B" w:hAnsi="Adobe Fan Heiti Std B" w:cs="Arial"/>
          <w:sz w:val="24"/>
          <w:szCs w:val="24"/>
        </w:rPr>
        <w:t>A</w:t>
      </w:r>
      <w:r w:rsidR="004F06A3">
        <w:rPr>
          <w:rFonts w:ascii="Adobe Fan Heiti Std B" w:eastAsia="Adobe Fan Heiti Std B" w:hAnsi="Adobe Fan Heiti Std B" w:cs="Arial"/>
          <w:sz w:val="24"/>
          <w:szCs w:val="24"/>
        </w:rPr>
        <w:t xml:space="preserve">ges </w:t>
      </w:r>
      <w:r w:rsidR="00B73094">
        <w:rPr>
          <w:rFonts w:ascii="Adobe Fan Heiti Std B" w:eastAsia="Adobe Fan Heiti Std B" w:hAnsi="Adobe Fan Heiti Std B" w:cs="Arial"/>
          <w:sz w:val="24"/>
          <w:szCs w:val="24"/>
        </w:rPr>
        <w:t>5</w:t>
      </w:r>
      <w:r w:rsidR="009D39CF">
        <w:rPr>
          <w:rFonts w:ascii="Adobe Fan Heiti Std B" w:eastAsia="Adobe Fan Heiti Std B" w:hAnsi="Adobe Fan Heiti Std B" w:cs="Arial"/>
          <w:sz w:val="24"/>
          <w:szCs w:val="24"/>
        </w:rPr>
        <w:t xml:space="preserve"> and up</w:t>
      </w:r>
    </w:p>
    <w:p w14:paraId="68AA1EC7" w14:textId="77777777" w:rsidR="007B7147" w:rsidRDefault="007B7147" w:rsidP="007B7147">
      <w:pPr>
        <w:pStyle w:val="ListParagraph"/>
        <w:suppressAutoHyphens/>
        <w:spacing w:after="200" w:line="240" w:lineRule="auto"/>
        <w:contextualSpacing w:val="0"/>
        <w:jc w:val="both"/>
      </w:pPr>
    </w:p>
    <w:p w14:paraId="616BAD8E" w14:textId="77777777" w:rsidR="00CA5FCC" w:rsidRPr="0054409E" w:rsidRDefault="00CA5FCC" w:rsidP="00CA5FCC">
      <w:pPr>
        <w:rPr>
          <w:rFonts w:ascii="Comic Sans MS" w:hAnsi="Comic Sans MS"/>
          <w:sz w:val="28"/>
          <w:szCs w:val="28"/>
        </w:rPr>
      </w:pPr>
      <w:r w:rsidRPr="0054409E">
        <w:rPr>
          <w:rFonts w:ascii="Comic Sans MS" w:hAnsi="Comic Sans MS"/>
          <w:sz w:val="28"/>
          <w:szCs w:val="28"/>
        </w:rPr>
        <w:t>4. Visual Style</w:t>
      </w:r>
      <w:r w:rsidR="00774B97" w:rsidRPr="0054409E">
        <w:rPr>
          <w:rFonts w:ascii="Comic Sans MS" w:hAnsi="Comic Sans MS"/>
          <w:sz w:val="28"/>
          <w:szCs w:val="28"/>
        </w:rPr>
        <w:t xml:space="preserve"> and </w:t>
      </w:r>
      <w:r w:rsidR="006913AA" w:rsidRPr="0054409E">
        <w:rPr>
          <w:rFonts w:ascii="Comic Sans MS" w:hAnsi="Comic Sans MS"/>
          <w:sz w:val="28"/>
          <w:szCs w:val="28"/>
        </w:rPr>
        <w:t xml:space="preserve">Game </w:t>
      </w:r>
      <w:r w:rsidR="00774B97" w:rsidRPr="0054409E">
        <w:rPr>
          <w:rFonts w:ascii="Comic Sans MS" w:hAnsi="Comic Sans MS"/>
          <w:sz w:val="28"/>
          <w:szCs w:val="28"/>
        </w:rPr>
        <w:t>Platforms</w:t>
      </w:r>
    </w:p>
    <w:p w14:paraId="7AEE04B0" w14:textId="77777777" w:rsidR="00C15DB8" w:rsidRPr="00E85921" w:rsidRDefault="00BB7C84" w:rsidP="00CA5FCC">
      <w:pPr>
        <w:rPr>
          <w:rFonts w:ascii="Adobe Fan Heiti Std B" w:eastAsia="Adobe Fan Heiti Std B" w:hAnsi="Adobe Fan Heiti Std B" w:cs="Arial"/>
          <w:color w:val="212C32" w:themeColor="text2" w:themeShade="BF"/>
          <w:sz w:val="24"/>
          <w:szCs w:val="24"/>
        </w:rPr>
      </w:pPr>
      <w:r>
        <w:rPr>
          <w:rFonts w:ascii="Adobe Fan Heiti Std B" w:eastAsia="Adobe Fan Heiti Std B" w:hAnsi="Adobe Fan Heiti Std B" w:cs="Arial"/>
          <w:color w:val="212C32" w:themeColor="text2" w:themeShade="BF"/>
          <w:sz w:val="24"/>
          <w:szCs w:val="24"/>
        </w:rPr>
        <w:t>The game will be</w:t>
      </w:r>
      <w:r w:rsidR="00047615">
        <w:rPr>
          <w:rFonts w:ascii="Adobe Fan Heiti Std B" w:eastAsia="Adobe Fan Heiti Std B" w:hAnsi="Adobe Fan Heiti Std B" w:cs="Arial"/>
          <w:color w:val="212C32" w:themeColor="text2" w:themeShade="BF"/>
          <w:sz w:val="24"/>
          <w:szCs w:val="24"/>
        </w:rPr>
        <w:t xml:space="preserve"> </w:t>
      </w:r>
      <w:r w:rsidR="0010138A">
        <w:rPr>
          <w:rFonts w:ascii="Adobe Fan Heiti Std B" w:eastAsia="Adobe Fan Heiti Std B" w:hAnsi="Adobe Fan Heiti Std B" w:cs="Arial"/>
          <w:color w:val="212C32" w:themeColor="text2" w:themeShade="BF"/>
          <w:sz w:val="24"/>
          <w:szCs w:val="24"/>
        </w:rPr>
        <w:t xml:space="preserve">developed </w:t>
      </w:r>
      <w:r w:rsidR="00727EA0">
        <w:rPr>
          <w:rFonts w:ascii="Adobe Fan Heiti Std B" w:eastAsia="Adobe Fan Heiti Std B" w:hAnsi="Adobe Fan Heiti Std B" w:cs="Arial"/>
          <w:color w:val="212C32" w:themeColor="text2" w:themeShade="BF"/>
          <w:sz w:val="24"/>
          <w:szCs w:val="24"/>
        </w:rPr>
        <w:t xml:space="preserve">using </w:t>
      </w:r>
      <w:r w:rsidR="00B73094">
        <w:rPr>
          <w:rFonts w:ascii="Adobe Fan Heiti Std B" w:eastAsia="Adobe Fan Heiti Std B" w:hAnsi="Adobe Fan Heiti Std B" w:cs="Arial"/>
          <w:color w:val="212C32" w:themeColor="text2" w:themeShade="BF"/>
          <w:sz w:val="24"/>
          <w:szCs w:val="24"/>
        </w:rPr>
        <w:t>Unity</w:t>
      </w:r>
      <w:r w:rsidR="00727EA0">
        <w:rPr>
          <w:rFonts w:ascii="Adobe Fan Heiti Std B" w:eastAsia="Adobe Fan Heiti Std B" w:hAnsi="Adobe Fan Heiti Std B" w:cs="Arial"/>
          <w:color w:val="212C32" w:themeColor="text2" w:themeShade="BF"/>
          <w:sz w:val="24"/>
          <w:szCs w:val="24"/>
        </w:rPr>
        <w:t>.</w:t>
      </w:r>
      <w:r w:rsidR="005B0B5E">
        <w:rPr>
          <w:rFonts w:ascii="Adobe Fan Heiti Std B" w:eastAsia="Adobe Fan Heiti Std B" w:hAnsi="Adobe Fan Heiti Std B" w:cs="Arial"/>
          <w:color w:val="212C32" w:themeColor="text2" w:themeShade="BF"/>
          <w:sz w:val="24"/>
          <w:szCs w:val="24"/>
        </w:rPr>
        <w:t xml:space="preserve"> It will be </w:t>
      </w:r>
      <w:r w:rsidR="0009729E">
        <w:rPr>
          <w:rFonts w:ascii="Adobe Fan Heiti Std B" w:eastAsia="Adobe Fan Heiti Std B" w:hAnsi="Adobe Fan Heiti Std B" w:cs="Arial"/>
          <w:color w:val="212C32" w:themeColor="text2" w:themeShade="BF"/>
          <w:sz w:val="24"/>
          <w:szCs w:val="24"/>
        </w:rPr>
        <w:t xml:space="preserve">viewable and playable fully functional </w:t>
      </w:r>
      <w:r w:rsidR="005B0B5E">
        <w:rPr>
          <w:rFonts w:ascii="Adobe Fan Heiti Std B" w:eastAsia="Adobe Fan Heiti Std B" w:hAnsi="Adobe Fan Heiti Std B" w:cs="Arial"/>
          <w:color w:val="212C32" w:themeColor="text2" w:themeShade="BF"/>
          <w:sz w:val="24"/>
          <w:szCs w:val="24"/>
        </w:rPr>
        <w:t>on all major m</w:t>
      </w:r>
      <w:r w:rsidR="0009729E">
        <w:rPr>
          <w:rFonts w:ascii="Adobe Fan Heiti Std B" w:eastAsia="Adobe Fan Heiti Std B" w:hAnsi="Adobe Fan Heiti Std B" w:cs="Arial"/>
          <w:color w:val="212C32" w:themeColor="text2" w:themeShade="BF"/>
          <w:sz w:val="24"/>
          <w:szCs w:val="24"/>
        </w:rPr>
        <w:t>obile devices (cellphones and tablets).</w:t>
      </w:r>
      <w:r w:rsidR="005B0B5E">
        <w:rPr>
          <w:rFonts w:ascii="Adobe Fan Heiti Std B" w:eastAsia="Adobe Fan Heiti Std B" w:hAnsi="Adobe Fan Heiti Std B" w:cs="Arial"/>
          <w:color w:val="212C32" w:themeColor="text2" w:themeShade="BF"/>
          <w:sz w:val="24"/>
          <w:szCs w:val="24"/>
        </w:rPr>
        <w:t xml:space="preserve"> </w:t>
      </w:r>
    </w:p>
    <w:p w14:paraId="1836C78E" w14:textId="77777777" w:rsidR="00100AD3" w:rsidRDefault="00100AD3" w:rsidP="00A770E4">
      <w:pPr>
        <w:rPr>
          <w:sz w:val="24"/>
          <w:szCs w:val="24"/>
        </w:rPr>
      </w:pPr>
    </w:p>
    <w:p w14:paraId="0892508E" w14:textId="77777777" w:rsidR="008059DC" w:rsidRPr="0054409E" w:rsidRDefault="003B3454" w:rsidP="008059DC">
      <w:pPr>
        <w:pStyle w:val="Heading1"/>
        <w:rPr>
          <w:rFonts w:ascii="Comic Sans MS" w:hAnsi="Comic Sans MS"/>
          <w:color w:val="000000" w:themeColor="text1"/>
        </w:rPr>
      </w:pPr>
      <w:r w:rsidRPr="0054409E">
        <w:rPr>
          <w:rFonts w:ascii="Comic Sans MS" w:hAnsi="Comic Sans MS"/>
          <w:color w:val="000000" w:themeColor="text1"/>
        </w:rPr>
        <w:t>5</w:t>
      </w:r>
      <w:r w:rsidR="008059DC" w:rsidRPr="0054409E">
        <w:rPr>
          <w:rFonts w:ascii="Comic Sans MS" w:hAnsi="Comic Sans MS"/>
          <w:color w:val="000000" w:themeColor="text1"/>
        </w:rPr>
        <w:t>. Game Mechanics</w:t>
      </w:r>
    </w:p>
    <w:p w14:paraId="70291360" w14:textId="77777777" w:rsidR="00F43ACF" w:rsidRDefault="00F43ACF" w:rsidP="008059DC">
      <w:pPr>
        <w:rPr>
          <w:rFonts w:ascii="Verdana" w:eastAsia="Times New Roman" w:hAnsi="Verdana" w:cs="Times New Roman"/>
          <w:b/>
          <w:bCs/>
          <w:color w:val="333333"/>
          <w:u w:val="single"/>
          <w:shd w:val="clear" w:color="auto" w:fill="FFFFFF"/>
          <w:lang w:eastAsia="en-US"/>
        </w:rPr>
      </w:pPr>
    </w:p>
    <w:p w14:paraId="72D94820" w14:textId="77777777" w:rsidR="004D07F9" w:rsidRDefault="008840D7" w:rsidP="008059DC">
      <w:p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 xml:space="preserve">This </w:t>
      </w:r>
      <w:r w:rsidR="00671C07">
        <w:rPr>
          <w:rFonts w:ascii="Adobe Fan Heiti Std B" w:eastAsia="Adobe Fan Heiti Std B" w:hAnsi="Adobe Fan Heiti Std B" w:cs="Times New Roman"/>
          <w:color w:val="333333"/>
          <w:shd w:val="clear" w:color="auto" w:fill="FFFFFF"/>
          <w:lang w:eastAsia="en-US"/>
        </w:rPr>
        <w:t xml:space="preserve">game will </w:t>
      </w:r>
      <w:r w:rsidR="005D24BD">
        <w:rPr>
          <w:rFonts w:ascii="Adobe Fan Heiti Std B" w:eastAsia="Adobe Fan Heiti Std B" w:hAnsi="Adobe Fan Heiti Std B" w:cs="Times New Roman"/>
          <w:color w:val="333333"/>
          <w:shd w:val="clear" w:color="auto" w:fill="FFFFFF"/>
          <w:lang w:eastAsia="en-US"/>
        </w:rPr>
        <w:t xml:space="preserve">be available </w:t>
      </w:r>
      <w:r w:rsidR="00B73094">
        <w:rPr>
          <w:rFonts w:ascii="Adobe Fan Heiti Std B" w:eastAsia="Adobe Fan Heiti Std B" w:hAnsi="Adobe Fan Heiti Std B" w:cs="Times New Roman"/>
          <w:color w:val="333333"/>
          <w:shd w:val="clear" w:color="auto" w:fill="FFFFFF"/>
          <w:lang w:eastAsia="en-US"/>
        </w:rPr>
        <w:t>as an</w:t>
      </w:r>
      <w:r w:rsidR="005D24BD">
        <w:rPr>
          <w:rFonts w:ascii="Adobe Fan Heiti Std B" w:eastAsia="Adobe Fan Heiti Std B" w:hAnsi="Adobe Fan Heiti Std B" w:cs="Times New Roman"/>
          <w:color w:val="333333"/>
          <w:shd w:val="clear" w:color="auto" w:fill="FFFFFF"/>
          <w:lang w:eastAsia="en-US"/>
        </w:rPr>
        <w:t xml:space="preserve"> a</w:t>
      </w:r>
      <w:r w:rsidR="00B73094">
        <w:rPr>
          <w:rFonts w:ascii="Adobe Fan Heiti Std B" w:eastAsia="Adobe Fan Heiti Std B" w:hAnsi="Adobe Fan Heiti Std B" w:cs="Times New Roman"/>
          <w:color w:val="333333"/>
          <w:shd w:val="clear" w:color="auto" w:fill="FFFFFF"/>
          <w:lang w:eastAsia="en-US"/>
        </w:rPr>
        <w:t>pp</w:t>
      </w:r>
      <w:r w:rsidR="005D24BD">
        <w:rPr>
          <w:rFonts w:ascii="Adobe Fan Heiti Std B" w:eastAsia="Adobe Fan Heiti Std B" w:hAnsi="Adobe Fan Heiti Std B" w:cs="Times New Roman"/>
          <w:color w:val="333333"/>
          <w:shd w:val="clear" w:color="auto" w:fill="FFFFFF"/>
          <w:lang w:eastAsia="en-US"/>
        </w:rPr>
        <w:t xml:space="preserve"> and playable on all mobile devices.</w:t>
      </w:r>
    </w:p>
    <w:p w14:paraId="14B0F661" w14:textId="2D7D21DE" w:rsidR="005D24BD" w:rsidRDefault="008C4225" w:rsidP="008059DC">
      <w:pPr>
        <w:rPr>
          <w:rFonts w:ascii="Adobe Fan Heiti Std B" w:eastAsia="Adobe Fan Heiti Std B" w:hAnsi="Adobe Fan Heiti Std B" w:cs="Times New Roman"/>
          <w:color w:val="333333"/>
          <w:shd w:val="clear" w:color="auto" w:fill="FFFFFF"/>
          <w:lang w:eastAsia="en-US"/>
        </w:rPr>
      </w:pPr>
      <w:proofErr w:type="gramStart"/>
      <w:r>
        <w:rPr>
          <w:rFonts w:ascii="Adobe Fan Heiti Std B" w:eastAsia="Adobe Fan Heiti Std B" w:hAnsi="Adobe Fan Heiti Std B" w:cs="Times New Roman"/>
          <w:color w:val="333333"/>
          <w:shd w:val="clear" w:color="auto" w:fill="FFFFFF"/>
          <w:lang w:eastAsia="en-US"/>
        </w:rPr>
        <w:t>Points</w:t>
      </w:r>
      <w:r w:rsidR="005D24BD">
        <w:rPr>
          <w:rFonts w:ascii="Adobe Fan Heiti Std B" w:eastAsia="Adobe Fan Heiti Std B" w:hAnsi="Adobe Fan Heiti Std B" w:cs="Times New Roman"/>
          <w:color w:val="333333"/>
          <w:shd w:val="clear" w:color="auto" w:fill="FFFFFF"/>
          <w:lang w:eastAsia="en-US"/>
        </w:rPr>
        <w:t xml:space="preserve"> :</w:t>
      </w:r>
      <w:proofErr w:type="gramEnd"/>
      <w:r w:rsidR="005D24BD">
        <w:rPr>
          <w:rFonts w:ascii="Adobe Fan Heiti Std B" w:eastAsia="Adobe Fan Heiti Std B" w:hAnsi="Adobe Fan Heiti Std B" w:cs="Times New Roman"/>
          <w:color w:val="333333"/>
          <w:shd w:val="clear" w:color="auto" w:fill="FFFFFF"/>
          <w:lang w:eastAsia="en-US"/>
        </w:rPr>
        <w:t xml:space="preserve"> Players are given an initial </w:t>
      </w:r>
      <w:r w:rsidR="00B73094">
        <w:rPr>
          <w:rFonts w:ascii="Adobe Fan Heiti Std B" w:eastAsia="Adobe Fan Heiti Std B" w:hAnsi="Adobe Fan Heiti Std B" w:cs="Times New Roman"/>
          <w:color w:val="333333"/>
          <w:shd w:val="clear" w:color="auto" w:fill="FFFFFF"/>
          <w:lang w:eastAsia="en-US"/>
        </w:rPr>
        <w:t xml:space="preserve">amount </w:t>
      </w:r>
      <w:r>
        <w:rPr>
          <w:rFonts w:ascii="Adobe Fan Heiti Std B" w:eastAsia="Adobe Fan Heiti Std B" w:hAnsi="Adobe Fan Heiti Std B" w:cs="Times New Roman"/>
          <w:color w:val="333333"/>
          <w:shd w:val="clear" w:color="auto" w:fill="FFFFFF"/>
          <w:lang w:eastAsia="en-US"/>
        </w:rPr>
        <w:t xml:space="preserve">to use for care of their pet.  </w:t>
      </w:r>
      <w:r w:rsidR="00292F49">
        <w:rPr>
          <w:rFonts w:ascii="Adobe Fan Heiti Std B" w:eastAsia="Adobe Fan Heiti Std B" w:hAnsi="Adobe Fan Heiti Std B" w:cs="Times New Roman"/>
          <w:color w:val="333333"/>
          <w:shd w:val="clear" w:color="auto" w:fill="FFFFFF"/>
          <w:lang w:eastAsia="en-US"/>
        </w:rPr>
        <w:t>The points are used to feed, love and bath their pet.</w:t>
      </w:r>
    </w:p>
    <w:p w14:paraId="34890EFA" w14:textId="09015762" w:rsidR="00292F49" w:rsidRDefault="00292F49" w:rsidP="008059DC">
      <w:p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Shields:  Shields are used to train pets to protect players from their fears.  Players earn shields</w:t>
      </w:r>
      <w:r w:rsidR="00F07450">
        <w:rPr>
          <w:rFonts w:ascii="Adobe Fan Heiti Std B" w:eastAsia="Adobe Fan Heiti Std B" w:hAnsi="Adobe Fan Heiti Std B" w:cs="Times New Roman"/>
          <w:color w:val="333333"/>
          <w:shd w:val="clear" w:color="auto" w:fill="FFFFFF"/>
          <w:lang w:eastAsia="en-US"/>
        </w:rPr>
        <w:t xml:space="preserve"> by caring for their pet.  The better they care for the pet the more shields they receive.</w:t>
      </w:r>
    </w:p>
    <w:p w14:paraId="63E8995D" w14:textId="2EF0C962" w:rsidR="005D24BD" w:rsidRDefault="00B73094" w:rsidP="008059DC">
      <w:pPr>
        <w:rPr>
          <w:rFonts w:ascii="Adobe Fan Heiti Std B" w:eastAsia="Adobe Fan Heiti Std B" w:hAnsi="Adobe Fan Heiti Std B" w:cs="Times New Roman"/>
          <w:color w:val="333333"/>
          <w:shd w:val="clear" w:color="auto" w:fill="FFFFFF"/>
          <w:lang w:eastAsia="en-US"/>
        </w:rPr>
      </w:pPr>
      <w:proofErr w:type="gramStart"/>
      <w:r>
        <w:rPr>
          <w:rFonts w:ascii="Adobe Fan Heiti Std B" w:eastAsia="Adobe Fan Heiti Std B" w:hAnsi="Adobe Fan Heiti Std B" w:cs="Times New Roman"/>
          <w:color w:val="333333"/>
          <w:shd w:val="clear" w:color="auto" w:fill="FFFFFF"/>
          <w:lang w:eastAsia="en-US"/>
        </w:rPr>
        <w:t>Upgrades</w:t>
      </w:r>
      <w:r w:rsidR="005D24BD">
        <w:rPr>
          <w:rFonts w:ascii="Adobe Fan Heiti Std B" w:eastAsia="Adobe Fan Heiti Std B" w:hAnsi="Adobe Fan Heiti Std B" w:cs="Times New Roman"/>
          <w:color w:val="333333"/>
          <w:shd w:val="clear" w:color="auto" w:fill="FFFFFF"/>
          <w:lang w:eastAsia="en-US"/>
        </w:rPr>
        <w:t xml:space="preserve"> :</w:t>
      </w:r>
      <w:proofErr w:type="gramEnd"/>
      <w:r w:rsidR="005D24BD">
        <w:rPr>
          <w:rFonts w:ascii="Adobe Fan Heiti Std B" w:eastAsia="Adobe Fan Heiti Std B" w:hAnsi="Adobe Fan Heiti Std B" w:cs="Times New Roman"/>
          <w:color w:val="333333"/>
          <w:shd w:val="clear" w:color="auto" w:fill="FFFFFF"/>
          <w:lang w:eastAsia="en-US"/>
        </w:rPr>
        <w:t xml:space="preserve"> Players are given an </w:t>
      </w:r>
      <w:r w:rsidR="00F07450">
        <w:rPr>
          <w:rFonts w:ascii="Adobe Fan Heiti Std B" w:eastAsia="Adobe Fan Heiti Std B" w:hAnsi="Adobe Fan Heiti Std B" w:cs="Times New Roman"/>
          <w:color w:val="333333"/>
          <w:shd w:val="clear" w:color="auto" w:fill="FFFFFF"/>
          <w:lang w:eastAsia="en-US"/>
        </w:rPr>
        <w:t>opportunity to upgrade their pet and their home.</w:t>
      </w:r>
    </w:p>
    <w:p w14:paraId="6D50727A" w14:textId="77777777" w:rsidR="00B73094" w:rsidRDefault="00B73094" w:rsidP="008059DC">
      <w:pPr>
        <w:rPr>
          <w:rFonts w:ascii="Adobe Fan Heiti Std B" w:eastAsia="Adobe Fan Heiti Std B" w:hAnsi="Adobe Fan Heiti Std B" w:cs="Times New Roman"/>
          <w:color w:val="333333"/>
          <w:shd w:val="clear" w:color="auto" w:fill="FFFFFF"/>
          <w:lang w:eastAsia="en-US"/>
        </w:rPr>
      </w:pPr>
    </w:p>
    <w:p w14:paraId="4244AF87" w14:textId="77777777" w:rsidR="00B73094" w:rsidRDefault="00B73094" w:rsidP="008059DC">
      <w:pPr>
        <w:rPr>
          <w:rFonts w:ascii="Adobe Fan Heiti Std B" w:eastAsia="Adobe Fan Heiti Std B" w:hAnsi="Adobe Fan Heiti Std B" w:cs="Times New Roman"/>
          <w:color w:val="333333"/>
          <w:shd w:val="clear" w:color="auto" w:fill="FFFFFF"/>
          <w:lang w:eastAsia="en-US"/>
        </w:rPr>
      </w:pPr>
    </w:p>
    <w:p w14:paraId="600E9599" w14:textId="77777777" w:rsidR="00B73094" w:rsidRDefault="00B73094" w:rsidP="008059DC">
      <w:pPr>
        <w:rPr>
          <w:rFonts w:ascii="Adobe Fan Heiti Std B" w:eastAsia="Adobe Fan Heiti Std B" w:hAnsi="Adobe Fan Heiti Std B" w:cs="Times New Roman"/>
          <w:color w:val="333333"/>
          <w:shd w:val="clear" w:color="auto" w:fill="FFFFFF"/>
          <w:lang w:eastAsia="en-US"/>
        </w:rPr>
      </w:pPr>
    </w:p>
    <w:p w14:paraId="2A8DFA55" w14:textId="77777777" w:rsidR="00B73094" w:rsidRDefault="00B73094" w:rsidP="008059DC">
      <w:pPr>
        <w:rPr>
          <w:rFonts w:ascii="Adobe Fan Heiti Std B" w:eastAsia="Adobe Fan Heiti Std B" w:hAnsi="Adobe Fan Heiti Std B" w:cs="Times New Roman"/>
          <w:color w:val="333333"/>
          <w:shd w:val="clear" w:color="auto" w:fill="FFFFFF"/>
          <w:lang w:eastAsia="en-US"/>
        </w:rPr>
      </w:pPr>
    </w:p>
    <w:p w14:paraId="23C94A00" w14:textId="77777777" w:rsidR="000D3781" w:rsidRPr="000D3781" w:rsidRDefault="008E29A5" w:rsidP="008059DC">
      <w:pPr>
        <w:rPr>
          <w:rFonts w:ascii="Verdana" w:eastAsia="Adobe Fan Heiti Std B" w:hAnsi="Verdana" w:cs="Times New Roman"/>
          <w:b/>
          <w:i/>
          <w:color w:val="333333"/>
          <w:u w:val="single"/>
          <w:shd w:val="clear" w:color="auto" w:fill="FFFFFF"/>
          <w:lang w:eastAsia="en-US"/>
        </w:rPr>
      </w:pPr>
      <w:r w:rsidRPr="000D3781">
        <w:rPr>
          <w:rFonts w:ascii="Verdana" w:eastAsia="Adobe Fan Heiti Std B" w:hAnsi="Verdana" w:cs="Times New Roman"/>
          <w:b/>
          <w:i/>
          <w:color w:val="333333"/>
          <w:u w:val="single"/>
          <w:shd w:val="clear" w:color="auto" w:fill="FFFFFF"/>
          <w:lang w:eastAsia="en-US"/>
        </w:rPr>
        <w:t xml:space="preserve">Game Play: </w:t>
      </w:r>
    </w:p>
    <w:p w14:paraId="3B3C532A" w14:textId="4D7D555B" w:rsidR="007478FB" w:rsidRDefault="008E29A5" w:rsidP="00F07450">
      <w:p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 xml:space="preserve">The </w:t>
      </w:r>
      <w:r w:rsidR="00B73094">
        <w:rPr>
          <w:rFonts w:ascii="Adobe Fan Heiti Std B" w:eastAsia="Adobe Fan Heiti Std B" w:hAnsi="Adobe Fan Heiti Std B" w:cs="Times New Roman"/>
          <w:color w:val="333333"/>
          <w:shd w:val="clear" w:color="auto" w:fill="FFFFFF"/>
          <w:lang w:eastAsia="en-US"/>
        </w:rPr>
        <w:t xml:space="preserve">player is </w:t>
      </w:r>
      <w:r w:rsidR="00F07450">
        <w:rPr>
          <w:rFonts w:ascii="Adobe Fan Heiti Std B" w:eastAsia="Adobe Fan Heiti Std B" w:hAnsi="Adobe Fan Heiti Std B" w:cs="Times New Roman"/>
          <w:color w:val="333333"/>
          <w:shd w:val="clear" w:color="auto" w:fill="FFFFFF"/>
          <w:lang w:eastAsia="en-US"/>
        </w:rPr>
        <w:t xml:space="preserve">given the opportunity to adopt a guardian pet.  They can choose from a selection of about 6.  Players can only have 1 at a time.  They can choose a name for their pet.  Once the pet is chosen, they can now select a fear.  The player will have a number of shields to start with and will be prompted to train their pet and use the free shields.  </w:t>
      </w:r>
    </w:p>
    <w:p w14:paraId="1D8D36D5" w14:textId="6F2DD3B0" w:rsidR="00F07450" w:rsidRDefault="00F07450" w:rsidP="00F07450">
      <w:p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 xml:space="preserve">Based on a simple randomized timer, players will be prompted to feed, love and bath their pet.  They will use points to care for the pet.  Points replenish over time.  The more they care for the pet, the more shields they can use.  Players can purchase points and shields through our </w:t>
      </w:r>
      <w:proofErr w:type="spellStart"/>
      <w:r>
        <w:rPr>
          <w:rFonts w:ascii="Adobe Fan Heiti Std B" w:eastAsia="Adobe Fan Heiti Std B" w:hAnsi="Adobe Fan Heiti Std B" w:cs="Times New Roman"/>
          <w:color w:val="333333"/>
          <w:shd w:val="clear" w:color="auto" w:fill="FFFFFF"/>
          <w:lang w:eastAsia="en-US"/>
        </w:rPr>
        <w:t>paypal</w:t>
      </w:r>
      <w:proofErr w:type="spellEnd"/>
      <w:r>
        <w:rPr>
          <w:rFonts w:ascii="Adobe Fan Heiti Std B" w:eastAsia="Adobe Fan Heiti Std B" w:hAnsi="Adobe Fan Heiti Std B" w:cs="Times New Roman"/>
          <w:color w:val="333333"/>
          <w:shd w:val="clear" w:color="auto" w:fill="FFFFFF"/>
          <w:lang w:eastAsia="en-US"/>
        </w:rPr>
        <w:t xml:space="preserve"> account.</w:t>
      </w:r>
    </w:p>
    <w:p w14:paraId="2ED7A2A7" w14:textId="77777777" w:rsidR="00F07450" w:rsidRDefault="00F07450" w:rsidP="00F07450">
      <w:p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 xml:space="preserve">Players can purchase additional pets.  </w:t>
      </w:r>
    </w:p>
    <w:p w14:paraId="57AB1862" w14:textId="7226F940" w:rsidR="00F07450" w:rsidRDefault="00F07450" w:rsidP="00F07450">
      <w:p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The app will also have a simple scanner that searches the room.  It should flash and beep and make scanner noises (like a radar screen) and after a randomized amount of time give an all clear message.</w:t>
      </w:r>
    </w:p>
    <w:p w14:paraId="144F5145" w14:textId="77777777" w:rsidR="008D1CA9" w:rsidRDefault="008D1CA9" w:rsidP="00210F58">
      <w:pPr>
        <w:rPr>
          <w:rFonts w:ascii="Verdana" w:eastAsia="Times New Roman" w:hAnsi="Verdana" w:cs="Times New Roman"/>
          <w:b/>
          <w:bCs/>
          <w:color w:val="333333"/>
          <w:u w:val="single"/>
          <w:shd w:val="clear" w:color="auto" w:fill="FFFFFF"/>
          <w:lang w:eastAsia="en-US"/>
        </w:rPr>
      </w:pPr>
    </w:p>
    <w:p w14:paraId="41ED83D5" w14:textId="77777777" w:rsidR="00F5734E" w:rsidRDefault="00F5734E" w:rsidP="008059DC">
      <w:pPr>
        <w:rPr>
          <w:rFonts w:ascii="Adobe Fan Heiti Std B" w:eastAsia="Adobe Fan Heiti Std B" w:hAnsi="Adobe Fan Heiti Std B" w:cs="Times New Roman"/>
          <w:color w:val="333333"/>
          <w:shd w:val="clear" w:color="auto" w:fill="FFFFFF"/>
          <w:lang w:eastAsia="en-US"/>
        </w:rPr>
      </w:pPr>
    </w:p>
    <w:p w14:paraId="4FE74BF5" w14:textId="77777777" w:rsidR="000F5356" w:rsidRDefault="000F5356" w:rsidP="008059DC">
      <w:pPr>
        <w:rPr>
          <w:rFonts w:ascii="Adobe Fan Heiti Std B" w:eastAsia="Adobe Fan Heiti Std B" w:hAnsi="Adobe Fan Heiti Std B" w:cs="Times New Roman"/>
          <w:color w:val="333333"/>
          <w:shd w:val="clear" w:color="auto" w:fill="FFFFFF"/>
          <w:lang w:eastAsia="en-US"/>
        </w:rPr>
      </w:pPr>
    </w:p>
    <w:p w14:paraId="7759DE14" w14:textId="77777777" w:rsidR="00C92D46" w:rsidRPr="0054409E" w:rsidRDefault="00097D0B" w:rsidP="00C92D46">
      <w:pPr>
        <w:pStyle w:val="Heading1"/>
        <w:rPr>
          <w:rFonts w:ascii="Comic Sans MS" w:hAnsi="Comic Sans MS"/>
          <w:color w:val="000000" w:themeColor="text1"/>
        </w:rPr>
      </w:pPr>
      <w:r w:rsidRPr="0054409E">
        <w:rPr>
          <w:rFonts w:ascii="Comic Sans MS" w:hAnsi="Comic Sans MS"/>
          <w:color w:val="000000" w:themeColor="text1"/>
        </w:rPr>
        <w:t>8</w:t>
      </w:r>
      <w:r w:rsidR="00C92D46" w:rsidRPr="0054409E">
        <w:rPr>
          <w:rFonts w:ascii="Comic Sans MS" w:hAnsi="Comic Sans MS"/>
          <w:color w:val="000000" w:themeColor="text1"/>
        </w:rPr>
        <w:t>.</w:t>
      </w:r>
      <w:r w:rsidR="009B7BCA" w:rsidRPr="0054409E">
        <w:rPr>
          <w:rFonts w:ascii="Comic Sans MS" w:hAnsi="Comic Sans MS"/>
          <w:color w:val="000000" w:themeColor="text1"/>
        </w:rPr>
        <w:t xml:space="preserve"> </w:t>
      </w:r>
      <w:r w:rsidR="00C92D46" w:rsidRPr="0054409E">
        <w:rPr>
          <w:rFonts w:ascii="Comic Sans MS" w:hAnsi="Comic Sans MS"/>
          <w:color w:val="000000" w:themeColor="text1"/>
        </w:rPr>
        <w:t>Controls</w:t>
      </w:r>
      <w:r w:rsidR="009B7BCA" w:rsidRPr="0054409E">
        <w:rPr>
          <w:rFonts w:ascii="Comic Sans MS" w:hAnsi="Comic Sans MS"/>
          <w:color w:val="000000" w:themeColor="text1"/>
        </w:rPr>
        <w:t xml:space="preserve"> </w:t>
      </w:r>
    </w:p>
    <w:p w14:paraId="4DA98A91" w14:textId="0FF6BC7F" w:rsidR="00966D9B" w:rsidRPr="00D21678" w:rsidRDefault="007D06A3" w:rsidP="00A770E4">
      <w:pPr>
        <w:rPr>
          <w:rFonts w:ascii="Adobe Fan Heiti Std B" w:eastAsia="Adobe Fan Heiti Std B" w:hAnsi="Adobe Fan Heiti Std B"/>
          <w:color w:val="404040" w:themeColor="text1" w:themeTint="BF"/>
          <w:sz w:val="24"/>
          <w:szCs w:val="24"/>
        </w:rPr>
      </w:pPr>
      <w:r>
        <w:rPr>
          <w:rFonts w:ascii="Adobe Fan Heiti Std B" w:eastAsia="Adobe Fan Heiti Std B" w:hAnsi="Adobe Fan Heiti Std B"/>
          <w:color w:val="404040" w:themeColor="text1" w:themeTint="BF"/>
          <w:sz w:val="24"/>
          <w:szCs w:val="24"/>
        </w:rPr>
        <w:t xml:space="preserve">The controls for the game utilize </w:t>
      </w:r>
      <w:r w:rsidR="007478FB">
        <w:rPr>
          <w:rFonts w:ascii="Adobe Fan Heiti Std B" w:eastAsia="Adobe Fan Heiti Std B" w:hAnsi="Adobe Fan Heiti Std B"/>
          <w:color w:val="404040" w:themeColor="text1" w:themeTint="BF"/>
          <w:sz w:val="24"/>
          <w:szCs w:val="24"/>
        </w:rPr>
        <w:t xml:space="preserve">touch controls.  Players would slide their finger up and down to </w:t>
      </w:r>
      <w:r w:rsidR="00F07450">
        <w:rPr>
          <w:rFonts w:ascii="Adobe Fan Heiti Std B" w:eastAsia="Adobe Fan Heiti Std B" w:hAnsi="Adobe Fan Heiti Std B"/>
          <w:color w:val="404040" w:themeColor="text1" w:themeTint="BF"/>
          <w:sz w:val="24"/>
          <w:szCs w:val="24"/>
        </w:rPr>
        <w:t>pet their guardian, they would click on a bath icon and food icon to care for the pet.  They would press the shield icon to train their pet.</w:t>
      </w:r>
    </w:p>
    <w:p w14:paraId="7C35CCB1" w14:textId="77777777" w:rsidR="009A7AA6" w:rsidRDefault="00107158" w:rsidP="007478FB">
      <w:pPr>
        <w:pStyle w:val="Heading1"/>
        <w:rPr>
          <w:rFonts w:ascii="Adobe Fan Heiti Std B" w:eastAsia="Adobe Fan Heiti Std B" w:hAnsi="Adobe Fan Heiti Std B"/>
          <w:color w:val="404040" w:themeColor="text1" w:themeTint="BF"/>
          <w:sz w:val="24"/>
          <w:szCs w:val="24"/>
        </w:rPr>
      </w:pPr>
      <w:r>
        <w:t xml:space="preserve"> </w:t>
      </w:r>
    </w:p>
    <w:p w14:paraId="36FA9158" w14:textId="77777777" w:rsidR="009A7AA6" w:rsidRPr="0054409E" w:rsidRDefault="009A7AA6" w:rsidP="009A7AA6">
      <w:pPr>
        <w:pStyle w:val="Heading1"/>
        <w:rPr>
          <w:rFonts w:ascii="Comic Sans MS" w:hAnsi="Comic Sans MS"/>
          <w:color w:val="000000" w:themeColor="text1"/>
        </w:rPr>
      </w:pPr>
      <w:r w:rsidRPr="0054409E">
        <w:rPr>
          <w:rFonts w:ascii="Comic Sans MS" w:hAnsi="Comic Sans MS"/>
          <w:color w:val="000000" w:themeColor="text1"/>
        </w:rPr>
        <w:t>9. Creative Extras</w:t>
      </w:r>
    </w:p>
    <w:p w14:paraId="45A6BE4D" w14:textId="77777777" w:rsidR="009A7AA6" w:rsidRDefault="009A7AA6" w:rsidP="00A84714">
      <w:pPr>
        <w:rPr>
          <w:rFonts w:ascii="Adobe Fan Heiti Std B" w:eastAsia="Adobe Fan Heiti Std B" w:hAnsi="Adobe Fan Heiti Std B"/>
          <w:color w:val="404040" w:themeColor="text1" w:themeTint="BF"/>
          <w:sz w:val="24"/>
          <w:szCs w:val="24"/>
        </w:rPr>
      </w:pPr>
    </w:p>
    <w:p w14:paraId="28DF67F1" w14:textId="77777777" w:rsidR="00BB265A" w:rsidRDefault="00BB265A" w:rsidP="00A84714">
      <w:pPr>
        <w:rPr>
          <w:rFonts w:ascii="Adobe Fan Heiti Std B" w:eastAsia="Adobe Fan Heiti Std B" w:hAnsi="Adobe Fan Heiti Std B"/>
          <w:color w:val="404040" w:themeColor="text1" w:themeTint="BF"/>
          <w:sz w:val="24"/>
          <w:szCs w:val="24"/>
        </w:rPr>
      </w:pPr>
      <w:r>
        <w:rPr>
          <w:rFonts w:ascii="Adobe Fan Heiti Std B" w:eastAsia="Adobe Fan Heiti Std B" w:hAnsi="Adobe Fan Heiti Std B"/>
          <w:color w:val="404040" w:themeColor="text1" w:themeTint="BF"/>
          <w:sz w:val="24"/>
          <w:szCs w:val="24"/>
        </w:rPr>
        <w:t>Game Power-ups or incentives.</w:t>
      </w:r>
    </w:p>
    <w:p w14:paraId="1DA34578" w14:textId="77777777" w:rsidR="00BB265A" w:rsidRDefault="00083532" w:rsidP="00A84714">
      <w:pPr>
        <w:rPr>
          <w:rFonts w:ascii="Adobe Fan Heiti Std B" w:eastAsia="Adobe Fan Heiti Std B" w:hAnsi="Adobe Fan Heiti Std B"/>
          <w:color w:val="404040" w:themeColor="text1" w:themeTint="BF"/>
          <w:sz w:val="24"/>
          <w:szCs w:val="24"/>
        </w:rPr>
      </w:pPr>
      <w:proofErr w:type="gramStart"/>
      <w:r>
        <w:rPr>
          <w:rFonts w:ascii="Adobe Fan Heiti Std B" w:eastAsia="Adobe Fan Heiti Std B" w:hAnsi="Adobe Fan Heiti Std B"/>
          <w:color w:val="404040" w:themeColor="text1" w:themeTint="BF"/>
          <w:sz w:val="24"/>
          <w:szCs w:val="24"/>
        </w:rPr>
        <w:t>Multiplayer :</w:t>
      </w:r>
      <w:proofErr w:type="gramEnd"/>
      <w:r>
        <w:rPr>
          <w:rFonts w:ascii="Adobe Fan Heiti Std B" w:eastAsia="Adobe Fan Heiti Std B" w:hAnsi="Adobe Fan Heiti Std B"/>
          <w:color w:val="404040" w:themeColor="text1" w:themeTint="BF"/>
          <w:sz w:val="24"/>
          <w:szCs w:val="24"/>
        </w:rPr>
        <w:t xml:space="preserve"> </w:t>
      </w:r>
      <w:r w:rsidR="00BB265A">
        <w:rPr>
          <w:rFonts w:ascii="Adobe Fan Heiti Std B" w:eastAsia="Adobe Fan Heiti Std B" w:hAnsi="Adobe Fan Heiti Std B"/>
          <w:color w:val="404040" w:themeColor="text1" w:themeTint="BF"/>
          <w:sz w:val="24"/>
          <w:szCs w:val="24"/>
        </w:rPr>
        <w:t>Play with friends and online users</w:t>
      </w:r>
      <w:r>
        <w:rPr>
          <w:rFonts w:ascii="Adobe Fan Heiti Std B" w:eastAsia="Adobe Fan Heiti Std B" w:hAnsi="Adobe Fan Heiti Std B"/>
          <w:color w:val="404040" w:themeColor="text1" w:themeTint="BF"/>
          <w:sz w:val="24"/>
          <w:szCs w:val="24"/>
        </w:rPr>
        <w:t>.</w:t>
      </w:r>
      <w:bookmarkStart w:id="1" w:name="_GoBack"/>
      <w:bookmarkEnd w:id="1"/>
    </w:p>
    <w:p w14:paraId="1BACD9EC" w14:textId="5ED8B0BB" w:rsidR="00BB265A" w:rsidRDefault="00BB265A" w:rsidP="00A84714">
      <w:pPr>
        <w:rPr>
          <w:rFonts w:ascii="Adobe Fan Heiti Std B" w:eastAsia="Adobe Fan Heiti Std B" w:hAnsi="Adobe Fan Heiti Std B"/>
          <w:color w:val="404040" w:themeColor="text1" w:themeTint="BF"/>
          <w:sz w:val="24"/>
          <w:szCs w:val="24"/>
        </w:rPr>
      </w:pPr>
      <w:r>
        <w:rPr>
          <w:rFonts w:ascii="Adobe Fan Heiti Std B" w:eastAsia="Adobe Fan Heiti Std B" w:hAnsi="Adobe Fan Heiti Std B"/>
          <w:color w:val="404040" w:themeColor="text1" w:themeTint="BF"/>
          <w:sz w:val="24"/>
          <w:szCs w:val="24"/>
        </w:rPr>
        <w:lastRenderedPageBreak/>
        <w:t xml:space="preserve"> </w:t>
      </w:r>
      <w:r w:rsidR="00A142BD">
        <w:rPr>
          <w:rFonts w:ascii="Adobe Fan Heiti Std B" w:eastAsia="Adobe Fan Heiti Std B" w:hAnsi="Adobe Fan Heiti Std B"/>
          <w:color w:val="404040" w:themeColor="text1" w:themeTint="BF"/>
          <w:sz w:val="24"/>
          <w:szCs w:val="24"/>
        </w:rPr>
        <w:t>Store multiple character slots (have a pet nap)</w:t>
      </w:r>
    </w:p>
    <w:p w14:paraId="3A00CD00" w14:textId="5CDCD6C1" w:rsidR="00A142BD" w:rsidRDefault="00AE4516" w:rsidP="00A84714">
      <w:pPr>
        <w:rPr>
          <w:rFonts w:ascii="Adobe Fan Heiti Std B" w:eastAsia="Adobe Fan Heiti Std B" w:hAnsi="Adobe Fan Heiti Std B"/>
          <w:color w:val="404040" w:themeColor="text1" w:themeTint="BF"/>
          <w:sz w:val="24"/>
          <w:szCs w:val="24"/>
        </w:rPr>
      </w:pPr>
      <w:r>
        <w:rPr>
          <w:rFonts w:ascii="Adobe Fan Heiti Std B" w:eastAsia="Adobe Fan Heiti Std B" w:hAnsi="Adobe Fan Heiti Std B"/>
          <w:color w:val="404040" w:themeColor="text1" w:themeTint="BF"/>
          <w:sz w:val="24"/>
          <w:szCs w:val="24"/>
        </w:rPr>
        <w:t>Love meter (happiness bar) Matters how you treat your pet in the game neglect lowers love meter and satisfying a pet with what he asks for increases,</w:t>
      </w:r>
    </w:p>
    <w:p w14:paraId="3080EBA5" w14:textId="0DC5A7CF" w:rsidR="00AE4516" w:rsidRDefault="00BD7442" w:rsidP="00A84714">
      <w:pPr>
        <w:rPr>
          <w:rFonts w:ascii="Adobe Fan Heiti Std B" w:eastAsia="Adobe Fan Heiti Std B" w:hAnsi="Adobe Fan Heiti Std B"/>
          <w:color w:val="404040" w:themeColor="text1" w:themeTint="BF"/>
          <w:sz w:val="24"/>
          <w:szCs w:val="24"/>
        </w:rPr>
      </w:pPr>
      <w:r>
        <w:rPr>
          <w:rFonts w:ascii="Adobe Fan Heiti Std B" w:eastAsia="Adobe Fan Heiti Std B" w:hAnsi="Adobe Fan Heiti Std B"/>
          <w:color w:val="404040" w:themeColor="text1" w:themeTint="BF"/>
          <w:sz w:val="24"/>
          <w:szCs w:val="24"/>
        </w:rPr>
        <w:t>Exercise (dumbbell) – increase pet strength (</w:t>
      </w:r>
      <w:r w:rsidR="002E393A">
        <w:rPr>
          <w:rFonts w:ascii="Adobe Fan Heiti Std B" w:eastAsia="Adobe Fan Heiti Std B" w:hAnsi="Adobe Fan Heiti Std B"/>
          <w:color w:val="404040" w:themeColor="text1" w:themeTint="BF"/>
          <w:sz w:val="24"/>
          <w:szCs w:val="24"/>
        </w:rPr>
        <w:t xml:space="preserve">slow progression of leveling </w:t>
      </w:r>
      <w:r w:rsidR="00D4359F">
        <w:rPr>
          <w:rFonts w:ascii="Adobe Fan Heiti Std B" w:eastAsia="Adobe Fan Heiti Std B" w:hAnsi="Adobe Fan Heiti Std B"/>
          <w:color w:val="404040" w:themeColor="text1" w:themeTint="BF"/>
          <w:sz w:val="24"/>
          <w:szCs w:val="24"/>
        </w:rPr>
        <w:t>eventually exercise will increase energy bar.</w:t>
      </w:r>
    </w:p>
    <w:p w14:paraId="1F27A4B3" w14:textId="1E9750F6" w:rsidR="00AE4516" w:rsidRDefault="00BD7442" w:rsidP="00A84714">
      <w:pPr>
        <w:rPr>
          <w:rFonts w:ascii="Adobe Fan Heiti Std B" w:eastAsia="Adobe Fan Heiti Std B" w:hAnsi="Adobe Fan Heiti Std B"/>
          <w:color w:val="404040" w:themeColor="text1" w:themeTint="BF"/>
          <w:sz w:val="24"/>
          <w:szCs w:val="24"/>
        </w:rPr>
      </w:pPr>
      <w:r>
        <w:rPr>
          <w:rFonts w:ascii="Adobe Fan Heiti Std B" w:eastAsia="Adobe Fan Heiti Std B" w:hAnsi="Adobe Fan Heiti Std B"/>
          <w:color w:val="404040" w:themeColor="text1" w:themeTint="BF"/>
          <w:sz w:val="24"/>
          <w:szCs w:val="24"/>
        </w:rPr>
        <w:t>Achie</w:t>
      </w:r>
      <w:r w:rsidR="00AE4516">
        <w:rPr>
          <w:rFonts w:ascii="Adobe Fan Heiti Std B" w:eastAsia="Adobe Fan Heiti Std B" w:hAnsi="Adobe Fan Heiti Std B"/>
          <w:color w:val="404040" w:themeColor="text1" w:themeTint="BF"/>
          <w:sz w:val="24"/>
          <w:szCs w:val="24"/>
        </w:rPr>
        <w:t>vements</w:t>
      </w:r>
    </w:p>
    <w:p w14:paraId="363D4A6E" w14:textId="0EE486C1" w:rsidR="008F1D03" w:rsidRDefault="008F1D03" w:rsidP="00A84714">
      <w:pPr>
        <w:rPr>
          <w:rFonts w:ascii="Adobe Fan Heiti Std B" w:eastAsia="Adobe Fan Heiti Std B" w:hAnsi="Adobe Fan Heiti Std B"/>
          <w:color w:val="404040" w:themeColor="text1" w:themeTint="BF"/>
          <w:sz w:val="24"/>
          <w:szCs w:val="24"/>
        </w:rPr>
      </w:pPr>
      <w:r>
        <w:rPr>
          <w:rFonts w:ascii="Adobe Fan Heiti Std B" w:eastAsia="Adobe Fan Heiti Std B" w:hAnsi="Adobe Fan Heiti Std B"/>
          <w:color w:val="404040" w:themeColor="text1" w:themeTint="BF"/>
          <w:sz w:val="24"/>
          <w:szCs w:val="24"/>
        </w:rPr>
        <w:t>Vet medicine pack for a sick pet</w:t>
      </w:r>
    </w:p>
    <w:p w14:paraId="585B9876" w14:textId="77777777" w:rsidR="00BD7442" w:rsidRPr="00A84714" w:rsidRDefault="00BD7442" w:rsidP="00A84714">
      <w:pPr>
        <w:rPr>
          <w:rFonts w:ascii="Adobe Fan Heiti Std B" w:eastAsia="Adobe Fan Heiti Std B" w:hAnsi="Adobe Fan Heiti Std B"/>
          <w:color w:val="404040" w:themeColor="text1" w:themeTint="BF"/>
          <w:sz w:val="24"/>
          <w:szCs w:val="24"/>
        </w:rPr>
      </w:pPr>
    </w:p>
    <w:sectPr w:rsidR="00BD7442" w:rsidRPr="00A8471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Adobe Fan Heiti Std B">
    <w:panose1 w:val="00000000000000000000"/>
    <w:charset w:val="80"/>
    <w:family w:val="swiss"/>
    <w:notTrueType/>
    <w:pitch w:val="variable"/>
    <w:sig w:usb0="00000203" w:usb1="1A0F1900" w:usb2="00000016" w:usb3="00000000" w:csb0="00120005"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rPr>
    </w:lvl>
  </w:abstractNum>
  <w:abstractNum w:abstractNumId="1" w15:restartNumberingAfterBreak="0">
    <w:nsid w:val="00000004"/>
    <w:multiLevelType w:val="singleLevel"/>
    <w:tmpl w:val="00000004"/>
    <w:name w:val="WW8Num4"/>
    <w:lvl w:ilvl="0">
      <w:start w:val="1"/>
      <w:numFmt w:val="decimal"/>
      <w:lvlText w:val="%1."/>
      <w:lvlJc w:val="left"/>
      <w:pPr>
        <w:tabs>
          <w:tab w:val="num" w:pos="0"/>
        </w:tabs>
        <w:ind w:left="720" w:hanging="360"/>
      </w:pPr>
    </w:lvl>
  </w:abstractNum>
  <w:abstractNum w:abstractNumId="2" w15:restartNumberingAfterBreak="0">
    <w:nsid w:val="360D51F5"/>
    <w:multiLevelType w:val="hybridMultilevel"/>
    <w:tmpl w:val="D3482B06"/>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765C764D"/>
    <w:multiLevelType w:val="hybridMultilevel"/>
    <w:tmpl w:val="5506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A04"/>
    <w:rsid w:val="00004078"/>
    <w:rsid w:val="00006C8C"/>
    <w:rsid w:val="00007A72"/>
    <w:rsid w:val="00011B25"/>
    <w:rsid w:val="00030A13"/>
    <w:rsid w:val="00031B1E"/>
    <w:rsid w:val="00040264"/>
    <w:rsid w:val="00040CBC"/>
    <w:rsid w:val="00041180"/>
    <w:rsid w:val="00045597"/>
    <w:rsid w:val="00047615"/>
    <w:rsid w:val="00050534"/>
    <w:rsid w:val="000506C4"/>
    <w:rsid w:val="000553B7"/>
    <w:rsid w:val="00055ED9"/>
    <w:rsid w:val="00056402"/>
    <w:rsid w:val="000611CA"/>
    <w:rsid w:val="000641D6"/>
    <w:rsid w:val="00064682"/>
    <w:rsid w:val="00065B85"/>
    <w:rsid w:val="0007315D"/>
    <w:rsid w:val="000734C1"/>
    <w:rsid w:val="0008074A"/>
    <w:rsid w:val="00080C9C"/>
    <w:rsid w:val="0008159C"/>
    <w:rsid w:val="0008246A"/>
    <w:rsid w:val="00083532"/>
    <w:rsid w:val="000854FE"/>
    <w:rsid w:val="00087E94"/>
    <w:rsid w:val="00092268"/>
    <w:rsid w:val="00092E3D"/>
    <w:rsid w:val="00094830"/>
    <w:rsid w:val="0009729E"/>
    <w:rsid w:val="00097D0B"/>
    <w:rsid w:val="000C019E"/>
    <w:rsid w:val="000C3758"/>
    <w:rsid w:val="000C5487"/>
    <w:rsid w:val="000C6DDD"/>
    <w:rsid w:val="000D019E"/>
    <w:rsid w:val="000D0442"/>
    <w:rsid w:val="000D2E20"/>
    <w:rsid w:val="000D3781"/>
    <w:rsid w:val="000D4C2C"/>
    <w:rsid w:val="000E2278"/>
    <w:rsid w:val="000E3C5F"/>
    <w:rsid w:val="000E7BC0"/>
    <w:rsid w:val="000E7F35"/>
    <w:rsid w:val="000F2CAC"/>
    <w:rsid w:val="000F5356"/>
    <w:rsid w:val="000F54D9"/>
    <w:rsid w:val="000F6291"/>
    <w:rsid w:val="000F73E2"/>
    <w:rsid w:val="00100AD3"/>
    <w:rsid w:val="00101091"/>
    <w:rsid w:val="0010138A"/>
    <w:rsid w:val="00101DB4"/>
    <w:rsid w:val="001024E9"/>
    <w:rsid w:val="00107155"/>
    <w:rsid w:val="00107158"/>
    <w:rsid w:val="00111127"/>
    <w:rsid w:val="0011152E"/>
    <w:rsid w:val="00111B41"/>
    <w:rsid w:val="00115BB0"/>
    <w:rsid w:val="001216EF"/>
    <w:rsid w:val="00123066"/>
    <w:rsid w:val="00130FA0"/>
    <w:rsid w:val="00142B36"/>
    <w:rsid w:val="00144B87"/>
    <w:rsid w:val="00147D0E"/>
    <w:rsid w:val="00150543"/>
    <w:rsid w:val="00154D8D"/>
    <w:rsid w:val="001562F9"/>
    <w:rsid w:val="0015655A"/>
    <w:rsid w:val="00157F53"/>
    <w:rsid w:val="001607E1"/>
    <w:rsid w:val="00171336"/>
    <w:rsid w:val="0017370C"/>
    <w:rsid w:val="00174470"/>
    <w:rsid w:val="00174E33"/>
    <w:rsid w:val="00174FC1"/>
    <w:rsid w:val="00176AC8"/>
    <w:rsid w:val="001807DB"/>
    <w:rsid w:val="0018248A"/>
    <w:rsid w:val="00185476"/>
    <w:rsid w:val="00185575"/>
    <w:rsid w:val="00191D88"/>
    <w:rsid w:val="00192890"/>
    <w:rsid w:val="001B6F68"/>
    <w:rsid w:val="001C4204"/>
    <w:rsid w:val="001C7316"/>
    <w:rsid w:val="001D549A"/>
    <w:rsid w:val="001E5740"/>
    <w:rsid w:val="001E7F61"/>
    <w:rsid w:val="001F566B"/>
    <w:rsid w:val="00200A40"/>
    <w:rsid w:val="002047D4"/>
    <w:rsid w:val="00204959"/>
    <w:rsid w:val="00210F58"/>
    <w:rsid w:val="0021124E"/>
    <w:rsid w:val="00220A04"/>
    <w:rsid w:val="00221BAB"/>
    <w:rsid w:val="00227EF4"/>
    <w:rsid w:val="002300F9"/>
    <w:rsid w:val="0024068C"/>
    <w:rsid w:val="002529B4"/>
    <w:rsid w:val="0025432D"/>
    <w:rsid w:val="00257B7E"/>
    <w:rsid w:val="002604F3"/>
    <w:rsid w:val="00261401"/>
    <w:rsid w:val="0026200E"/>
    <w:rsid w:val="00273F62"/>
    <w:rsid w:val="002774F0"/>
    <w:rsid w:val="00284EF7"/>
    <w:rsid w:val="00286E7E"/>
    <w:rsid w:val="0028745A"/>
    <w:rsid w:val="00287FDC"/>
    <w:rsid w:val="00291E3A"/>
    <w:rsid w:val="00292DD6"/>
    <w:rsid w:val="00292F49"/>
    <w:rsid w:val="002A03E7"/>
    <w:rsid w:val="002A519A"/>
    <w:rsid w:val="002A71B7"/>
    <w:rsid w:val="002B4F5E"/>
    <w:rsid w:val="002C0FE0"/>
    <w:rsid w:val="002C4757"/>
    <w:rsid w:val="002D0A27"/>
    <w:rsid w:val="002D4EC0"/>
    <w:rsid w:val="002D65D3"/>
    <w:rsid w:val="002D7041"/>
    <w:rsid w:val="002E1CD9"/>
    <w:rsid w:val="002E393A"/>
    <w:rsid w:val="002E4718"/>
    <w:rsid w:val="002F157D"/>
    <w:rsid w:val="002F206E"/>
    <w:rsid w:val="00301DB4"/>
    <w:rsid w:val="003046B3"/>
    <w:rsid w:val="00304EB3"/>
    <w:rsid w:val="00310269"/>
    <w:rsid w:val="00316F2D"/>
    <w:rsid w:val="003205D0"/>
    <w:rsid w:val="00321C79"/>
    <w:rsid w:val="0032220D"/>
    <w:rsid w:val="00324567"/>
    <w:rsid w:val="003249F4"/>
    <w:rsid w:val="00326ABD"/>
    <w:rsid w:val="0034043F"/>
    <w:rsid w:val="0034361C"/>
    <w:rsid w:val="00363C0B"/>
    <w:rsid w:val="00366431"/>
    <w:rsid w:val="00370F8C"/>
    <w:rsid w:val="00371941"/>
    <w:rsid w:val="003771E7"/>
    <w:rsid w:val="003816EE"/>
    <w:rsid w:val="0038690E"/>
    <w:rsid w:val="003970CE"/>
    <w:rsid w:val="003978D5"/>
    <w:rsid w:val="003A124C"/>
    <w:rsid w:val="003A51F1"/>
    <w:rsid w:val="003A5726"/>
    <w:rsid w:val="003B26AE"/>
    <w:rsid w:val="003B3454"/>
    <w:rsid w:val="003B4E9C"/>
    <w:rsid w:val="003C2034"/>
    <w:rsid w:val="003C37EE"/>
    <w:rsid w:val="003C6373"/>
    <w:rsid w:val="003D2154"/>
    <w:rsid w:val="003D4D1C"/>
    <w:rsid w:val="003D5C04"/>
    <w:rsid w:val="003E5878"/>
    <w:rsid w:val="003E67CE"/>
    <w:rsid w:val="00407553"/>
    <w:rsid w:val="004128DC"/>
    <w:rsid w:val="004148E2"/>
    <w:rsid w:val="00417D60"/>
    <w:rsid w:val="0042495A"/>
    <w:rsid w:val="004355A2"/>
    <w:rsid w:val="00444B65"/>
    <w:rsid w:val="00456730"/>
    <w:rsid w:val="00461CD1"/>
    <w:rsid w:val="004740DF"/>
    <w:rsid w:val="0048061D"/>
    <w:rsid w:val="00496128"/>
    <w:rsid w:val="004A02BE"/>
    <w:rsid w:val="004A3329"/>
    <w:rsid w:val="004A4231"/>
    <w:rsid w:val="004A46F4"/>
    <w:rsid w:val="004A574C"/>
    <w:rsid w:val="004B02E1"/>
    <w:rsid w:val="004B28A5"/>
    <w:rsid w:val="004B2CDF"/>
    <w:rsid w:val="004B5F04"/>
    <w:rsid w:val="004C4B4D"/>
    <w:rsid w:val="004D07F9"/>
    <w:rsid w:val="004D1932"/>
    <w:rsid w:val="004D2256"/>
    <w:rsid w:val="004D50EF"/>
    <w:rsid w:val="004E261F"/>
    <w:rsid w:val="004E788E"/>
    <w:rsid w:val="004E7A7D"/>
    <w:rsid w:val="004F06A3"/>
    <w:rsid w:val="004F0758"/>
    <w:rsid w:val="004F47C9"/>
    <w:rsid w:val="004F4FE3"/>
    <w:rsid w:val="004F5C90"/>
    <w:rsid w:val="00502203"/>
    <w:rsid w:val="00502DA8"/>
    <w:rsid w:val="005055F6"/>
    <w:rsid w:val="00506CCB"/>
    <w:rsid w:val="005162BC"/>
    <w:rsid w:val="00524173"/>
    <w:rsid w:val="005255BC"/>
    <w:rsid w:val="0052598D"/>
    <w:rsid w:val="00527112"/>
    <w:rsid w:val="00530BE4"/>
    <w:rsid w:val="00537719"/>
    <w:rsid w:val="0054259E"/>
    <w:rsid w:val="0054409E"/>
    <w:rsid w:val="005456CF"/>
    <w:rsid w:val="00556992"/>
    <w:rsid w:val="00556FFF"/>
    <w:rsid w:val="00557CB3"/>
    <w:rsid w:val="005606D5"/>
    <w:rsid w:val="005632A2"/>
    <w:rsid w:val="00564ABC"/>
    <w:rsid w:val="005650CF"/>
    <w:rsid w:val="00567109"/>
    <w:rsid w:val="00570BE1"/>
    <w:rsid w:val="00572B50"/>
    <w:rsid w:val="005767DA"/>
    <w:rsid w:val="00577B05"/>
    <w:rsid w:val="00585F03"/>
    <w:rsid w:val="00586C58"/>
    <w:rsid w:val="00590500"/>
    <w:rsid w:val="00591B71"/>
    <w:rsid w:val="005940C9"/>
    <w:rsid w:val="0059535B"/>
    <w:rsid w:val="0059707A"/>
    <w:rsid w:val="00597B97"/>
    <w:rsid w:val="005A09C8"/>
    <w:rsid w:val="005A389C"/>
    <w:rsid w:val="005A3DB4"/>
    <w:rsid w:val="005A4800"/>
    <w:rsid w:val="005A7CB1"/>
    <w:rsid w:val="005B0B5E"/>
    <w:rsid w:val="005B144F"/>
    <w:rsid w:val="005B3272"/>
    <w:rsid w:val="005B59DE"/>
    <w:rsid w:val="005B5E90"/>
    <w:rsid w:val="005C251C"/>
    <w:rsid w:val="005C5E69"/>
    <w:rsid w:val="005D24BD"/>
    <w:rsid w:val="005D34EB"/>
    <w:rsid w:val="005F7FA0"/>
    <w:rsid w:val="006023DE"/>
    <w:rsid w:val="0060566D"/>
    <w:rsid w:val="00607343"/>
    <w:rsid w:val="006149A3"/>
    <w:rsid w:val="00616119"/>
    <w:rsid w:val="00621894"/>
    <w:rsid w:val="0062353C"/>
    <w:rsid w:val="0062485E"/>
    <w:rsid w:val="00625F4D"/>
    <w:rsid w:val="00626125"/>
    <w:rsid w:val="006415A4"/>
    <w:rsid w:val="00644924"/>
    <w:rsid w:val="00647AFD"/>
    <w:rsid w:val="0065303F"/>
    <w:rsid w:val="00662814"/>
    <w:rsid w:val="00671C07"/>
    <w:rsid w:val="00671FA3"/>
    <w:rsid w:val="00676D43"/>
    <w:rsid w:val="0068072D"/>
    <w:rsid w:val="006861D8"/>
    <w:rsid w:val="00686387"/>
    <w:rsid w:val="00687048"/>
    <w:rsid w:val="0068743A"/>
    <w:rsid w:val="0068789A"/>
    <w:rsid w:val="006879A5"/>
    <w:rsid w:val="00687F26"/>
    <w:rsid w:val="006913AA"/>
    <w:rsid w:val="00692B5E"/>
    <w:rsid w:val="00693F18"/>
    <w:rsid w:val="006A0614"/>
    <w:rsid w:val="006A152B"/>
    <w:rsid w:val="006A1E87"/>
    <w:rsid w:val="006A1F58"/>
    <w:rsid w:val="006A3F6A"/>
    <w:rsid w:val="006B1590"/>
    <w:rsid w:val="006B3AF9"/>
    <w:rsid w:val="006C2118"/>
    <w:rsid w:val="006D4D6A"/>
    <w:rsid w:val="006D54C7"/>
    <w:rsid w:val="006E2F29"/>
    <w:rsid w:val="006F260C"/>
    <w:rsid w:val="007045FF"/>
    <w:rsid w:val="00704C3B"/>
    <w:rsid w:val="00705B25"/>
    <w:rsid w:val="007076AB"/>
    <w:rsid w:val="00713FB3"/>
    <w:rsid w:val="007219BF"/>
    <w:rsid w:val="00726FF1"/>
    <w:rsid w:val="00727EA0"/>
    <w:rsid w:val="007309E0"/>
    <w:rsid w:val="00733BC0"/>
    <w:rsid w:val="00737A99"/>
    <w:rsid w:val="00737C26"/>
    <w:rsid w:val="00740B89"/>
    <w:rsid w:val="007478FB"/>
    <w:rsid w:val="00753E9F"/>
    <w:rsid w:val="007569D1"/>
    <w:rsid w:val="00761688"/>
    <w:rsid w:val="007634FF"/>
    <w:rsid w:val="0076421C"/>
    <w:rsid w:val="0077007C"/>
    <w:rsid w:val="0077010A"/>
    <w:rsid w:val="007720FE"/>
    <w:rsid w:val="00774B97"/>
    <w:rsid w:val="0077603E"/>
    <w:rsid w:val="0079535B"/>
    <w:rsid w:val="007A0950"/>
    <w:rsid w:val="007A2A39"/>
    <w:rsid w:val="007A2C2B"/>
    <w:rsid w:val="007A62D9"/>
    <w:rsid w:val="007A6958"/>
    <w:rsid w:val="007B4ED0"/>
    <w:rsid w:val="007B642B"/>
    <w:rsid w:val="007B7147"/>
    <w:rsid w:val="007C1AEB"/>
    <w:rsid w:val="007C55FC"/>
    <w:rsid w:val="007D06A3"/>
    <w:rsid w:val="007D66B7"/>
    <w:rsid w:val="007D67F7"/>
    <w:rsid w:val="007D6D63"/>
    <w:rsid w:val="007F0127"/>
    <w:rsid w:val="007F1C24"/>
    <w:rsid w:val="007F7FFB"/>
    <w:rsid w:val="008059DC"/>
    <w:rsid w:val="00812066"/>
    <w:rsid w:val="00816786"/>
    <w:rsid w:val="00817535"/>
    <w:rsid w:val="00817DFE"/>
    <w:rsid w:val="008221C8"/>
    <w:rsid w:val="0082296C"/>
    <w:rsid w:val="00836E22"/>
    <w:rsid w:val="00837262"/>
    <w:rsid w:val="00837714"/>
    <w:rsid w:val="00844EC5"/>
    <w:rsid w:val="008502BB"/>
    <w:rsid w:val="008555D7"/>
    <w:rsid w:val="00861821"/>
    <w:rsid w:val="0086360E"/>
    <w:rsid w:val="00864625"/>
    <w:rsid w:val="0087075C"/>
    <w:rsid w:val="00870F43"/>
    <w:rsid w:val="00876EE7"/>
    <w:rsid w:val="0088018F"/>
    <w:rsid w:val="008840D7"/>
    <w:rsid w:val="0088593C"/>
    <w:rsid w:val="00892585"/>
    <w:rsid w:val="008968C7"/>
    <w:rsid w:val="0089784B"/>
    <w:rsid w:val="008A08F8"/>
    <w:rsid w:val="008A41B8"/>
    <w:rsid w:val="008A5D3D"/>
    <w:rsid w:val="008A6E91"/>
    <w:rsid w:val="008A7893"/>
    <w:rsid w:val="008B3DE5"/>
    <w:rsid w:val="008C29DA"/>
    <w:rsid w:val="008C4225"/>
    <w:rsid w:val="008C7C4E"/>
    <w:rsid w:val="008D012A"/>
    <w:rsid w:val="008D1697"/>
    <w:rsid w:val="008D1CA9"/>
    <w:rsid w:val="008D573B"/>
    <w:rsid w:val="008D630C"/>
    <w:rsid w:val="008E0869"/>
    <w:rsid w:val="008E137E"/>
    <w:rsid w:val="008E29A5"/>
    <w:rsid w:val="008E3E6E"/>
    <w:rsid w:val="008F1B0F"/>
    <w:rsid w:val="008F1D03"/>
    <w:rsid w:val="008F51EE"/>
    <w:rsid w:val="008F7043"/>
    <w:rsid w:val="008F713C"/>
    <w:rsid w:val="009015A0"/>
    <w:rsid w:val="00905A7B"/>
    <w:rsid w:val="00907E48"/>
    <w:rsid w:val="0091561D"/>
    <w:rsid w:val="00920C7F"/>
    <w:rsid w:val="009212FB"/>
    <w:rsid w:val="009264EC"/>
    <w:rsid w:val="009357D2"/>
    <w:rsid w:val="0093731A"/>
    <w:rsid w:val="00937AF2"/>
    <w:rsid w:val="009400BA"/>
    <w:rsid w:val="00940DF5"/>
    <w:rsid w:val="00943C52"/>
    <w:rsid w:val="009454F5"/>
    <w:rsid w:val="00955B92"/>
    <w:rsid w:val="00964268"/>
    <w:rsid w:val="00966D9B"/>
    <w:rsid w:val="00967004"/>
    <w:rsid w:val="00971124"/>
    <w:rsid w:val="00973C0B"/>
    <w:rsid w:val="009A27F5"/>
    <w:rsid w:val="009A7AA6"/>
    <w:rsid w:val="009B5A7D"/>
    <w:rsid w:val="009B7BCA"/>
    <w:rsid w:val="009B7D35"/>
    <w:rsid w:val="009C2572"/>
    <w:rsid w:val="009C2D3B"/>
    <w:rsid w:val="009C3386"/>
    <w:rsid w:val="009D0E1E"/>
    <w:rsid w:val="009D39CF"/>
    <w:rsid w:val="009D564B"/>
    <w:rsid w:val="009D6A1F"/>
    <w:rsid w:val="00A00EB2"/>
    <w:rsid w:val="00A0499B"/>
    <w:rsid w:val="00A06421"/>
    <w:rsid w:val="00A1111C"/>
    <w:rsid w:val="00A12A97"/>
    <w:rsid w:val="00A142BD"/>
    <w:rsid w:val="00A15247"/>
    <w:rsid w:val="00A21D7E"/>
    <w:rsid w:val="00A24F5B"/>
    <w:rsid w:val="00A26963"/>
    <w:rsid w:val="00A3728E"/>
    <w:rsid w:val="00A51E3E"/>
    <w:rsid w:val="00A53AF6"/>
    <w:rsid w:val="00A62F90"/>
    <w:rsid w:val="00A71F0B"/>
    <w:rsid w:val="00A74270"/>
    <w:rsid w:val="00A770E4"/>
    <w:rsid w:val="00A84714"/>
    <w:rsid w:val="00A86F0B"/>
    <w:rsid w:val="00A87EFE"/>
    <w:rsid w:val="00A92EB0"/>
    <w:rsid w:val="00A95E1C"/>
    <w:rsid w:val="00AA2CEC"/>
    <w:rsid w:val="00AA5F14"/>
    <w:rsid w:val="00AB2B40"/>
    <w:rsid w:val="00AB6F67"/>
    <w:rsid w:val="00AB7131"/>
    <w:rsid w:val="00AD7848"/>
    <w:rsid w:val="00AE1030"/>
    <w:rsid w:val="00AE1ED1"/>
    <w:rsid w:val="00AE4516"/>
    <w:rsid w:val="00AE512E"/>
    <w:rsid w:val="00AE5562"/>
    <w:rsid w:val="00AF2AAD"/>
    <w:rsid w:val="00B0086A"/>
    <w:rsid w:val="00B10C7D"/>
    <w:rsid w:val="00B41777"/>
    <w:rsid w:val="00B46E05"/>
    <w:rsid w:val="00B51730"/>
    <w:rsid w:val="00B62C95"/>
    <w:rsid w:val="00B62E8C"/>
    <w:rsid w:val="00B66081"/>
    <w:rsid w:val="00B663E5"/>
    <w:rsid w:val="00B73094"/>
    <w:rsid w:val="00B74532"/>
    <w:rsid w:val="00B84805"/>
    <w:rsid w:val="00B8721B"/>
    <w:rsid w:val="00B90FB6"/>
    <w:rsid w:val="00B93BE6"/>
    <w:rsid w:val="00B9588E"/>
    <w:rsid w:val="00BB265A"/>
    <w:rsid w:val="00BB49FE"/>
    <w:rsid w:val="00BB6E0A"/>
    <w:rsid w:val="00BB6FA3"/>
    <w:rsid w:val="00BB7C84"/>
    <w:rsid w:val="00BC60CF"/>
    <w:rsid w:val="00BD7442"/>
    <w:rsid w:val="00BE0E37"/>
    <w:rsid w:val="00BE3C19"/>
    <w:rsid w:val="00C01B85"/>
    <w:rsid w:val="00C04AB4"/>
    <w:rsid w:val="00C1112F"/>
    <w:rsid w:val="00C11AD5"/>
    <w:rsid w:val="00C11F8B"/>
    <w:rsid w:val="00C12BAE"/>
    <w:rsid w:val="00C15DB8"/>
    <w:rsid w:val="00C175E2"/>
    <w:rsid w:val="00C17FA0"/>
    <w:rsid w:val="00C37080"/>
    <w:rsid w:val="00C412D2"/>
    <w:rsid w:val="00C433A2"/>
    <w:rsid w:val="00C448AB"/>
    <w:rsid w:val="00C65046"/>
    <w:rsid w:val="00C65A39"/>
    <w:rsid w:val="00C8177A"/>
    <w:rsid w:val="00C824EE"/>
    <w:rsid w:val="00C92D46"/>
    <w:rsid w:val="00C93326"/>
    <w:rsid w:val="00C93FB7"/>
    <w:rsid w:val="00CA149B"/>
    <w:rsid w:val="00CA5FCC"/>
    <w:rsid w:val="00CC43C6"/>
    <w:rsid w:val="00CC4909"/>
    <w:rsid w:val="00CD0077"/>
    <w:rsid w:val="00CE0409"/>
    <w:rsid w:val="00CF0E69"/>
    <w:rsid w:val="00CF7FDA"/>
    <w:rsid w:val="00D13AC0"/>
    <w:rsid w:val="00D21678"/>
    <w:rsid w:val="00D22BC5"/>
    <w:rsid w:val="00D243B7"/>
    <w:rsid w:val="00D25DA8"/>
    <w:rsid w:val="00D3497B"/>
    <w:rsid w:val="00D40BE4"/>
    <w:rsid w:val="00D42402"/>
    <w:rsid w:val="00D42652"/>
    <w:rsid w:val="00D4359F"/>
    <w:rsid w:val="00D44022"/>
    <w:rsid w:val="00D55527"/>
    <w:rsid w:val="00D57986"/>
    <w:rsid w:val="00D64286"/>
    <w:rsid w:val="00D64289"/>
    <w:rsid w:val="00D64700"/>
    <w:rsid w:val="00D66263"/>
    <w:rsid w:val="00D70B90"/>
    <w:rsid w:val="00D73C0C"/>
    <w:rsid w:val="00D74484"/>
    <w:rsid w:val="00D74A6C"/>
    <w:rsid w:val="00D752A9"/>
    <w:rsid w:val="00D759EB"/>
    <w:rsid w:val="00D80716"/>
    <w:rsid w:val="00D846D8"/>
    <w:rsid w:val="00D87520"/>
    <w:rsid w:val="00D90BAF"/>
    <w:rsid w:val="00D918AE"/>
    <w:rsid w:val="00D92808"/>
    <w:rsid w:val="00DA4657"/>
    <w:rsid w:val="00DA4D6F"/>
    <w:rsid w:val="00DB22F7"/>
    <w:rsid w:val="00DB47F0"/>
    <w:rsid w:val="00DC0AF7"/>
    <w:rsid w:val="00DC76AB"/>
    <w:rsid w:val="00DD4A8E"/>
    <w:rsid w:val="00DE45AF"/>
    <w:rsid w:val="00DE6C83"/>
    <w:rsid w:val="00E001AF"/>
    <w:rsid w:val="00E0620C"/>
    <w:rsid w:val="00E062F7"/>
    <w:rsid w:val="00E13A8B"/>
    <w:rsid w:val="00E147B2"/>
    <w:rsid w:val="00E17AE5"/>
    <w:rsid w:val="00E22959"/>
    <w:rsid w:val="00E23521"/>
    <w:rsid w:val="00E27DC7"/>
    <w:rsid w:val="00E404E4"/>
    <w:rsid w:val="00E41F38"/>
    <w:rsid w:val="00E429B6"/>
    <w:rsid w:val="00E44491"/>
    <w:rsid w:val="00E52A20"/>
    <w:rsid w:val="00E57BE5"/>
    <w:rsid w:val="00E6382A"/>
    <w:rsid w:val="00E64A12"/>
    <w:rsid w:val="00E64E8E"/>
    <w:rsid w:val="00E70468"/>
    <w:rsid w:val="00E803AF"/>
    <w:rsid w:val="00E82FCB"/>
    <w:rsid w:val="00E8385C"/>
    <w:rsid w:val="00E8573A"/>
    <w:rsid w:val="00E85921"/>
    <w:rsid w:val="00E92AAC"/>
    <w:rsid w:val="00E94675"/>
    <w:rsid w:val="00EA2E37"/>
    <w:rsid w:val="00EA3657"/>
    <w:rsid w:val="00EB174A"/>
    <w:rsid w:val="00EC287D"/>
    <w:rsid w:val="00EC3ADE"/>
    <w:rsid w:val="00EC55A1"/>
    <w:rsid w:val="00EC62E3"/>
    <w:rsid w:val="00ED2E95"/>
    <w:rsid w:val="00ED7C0F"/>
    <w:rsid w:val="00EE192F"/>
    <w:rsid w:val="00EE2230"/>
    <w:rsid w:val="00EE22BD"/>
    <w:rsid w:val="00EE42D5"/>
    <w:rsid w:val="00EE7FA8"/>
    <w:rsid w:val="00F005CC"/>
    <w:rsid w:val="00F01B40"/>
    <w:rsid w:val="00F01F9D"/>
    <w:rsid w:val="00F03F31"/>
    <w:rsid w:val="00F07450"/>
    <w:rsid w:val="00F13AB6"/>
    <w:rsid w:val="00F16A76"/>
    <w:rsid w:val="00F27278"/>
    <w:rsid w:val="00F36C1A"/>
    <w:rsid w:val="00F36CCF"/>
    <w:rsid w:val="00F4084F"/>
    <w:rsid w:val="00F4252E"/>
    <w:rsid w:val="00F4276A"/>
    <w:rsid w:val="00F43ACF"/>
    <w:rsid w:val="00F442A1"/>
    <w:rsid w:val="00F4686D"/>
    <w:rsid w:val="00F54D5D"/>
    <w:rsid w:val="00F56709"/>
    <w:rsid w:val="00F5734E"/>
    <w:rsid w:val="00F61EE1"/>
    <w:rsid w:val="00F74AB1"/>
    <w:rsid w:val="00F75561"/>
    <w:rsid w:val="00F762FB"/>
    <w:rsid w:val="00F77726"/>
    <w:rsid w:val="00F840B8"/>
    <w:rsid w:val="00F85718"/>
    <w:rsid w:val="00F90E5F"/>
    <w:rsid w:val="00F91672"/>
    <w:rsid w:val="00F92E15"/>
    <w:rsid w:val="00F955C1"/>
    <w:rsid w:val="00FA0DB0"/>
    <w:rsid w:val="00FA6DE0"/>
    <w:rsid w:val="00FB541D"/>
    <w:rsid w:val="00FC1D1E"/>
    <w:rsid w:val="00FD6E0B"/>
    <w:rsid w:val="00FE0BED"/>
    <w:rsid w:val="00FE1895"/>
    <w:rsid w:val="00FF3A87"/>
    <w:rsid w:val="00FF7A7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C35B3"/>
  <w15:chartTrackingRefBased/>
  <w15:docId w15:val="{6DE63723-C046-4FA4-AB23-B640EC1E0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qFormat/>
    <w:pPr>
      <w:ind w:left="720"/>
      <w:contextualSpacing/>
    </w:pPr>
  </w:style>
  <w:style w:type="character" w:styleId="Hyperlink">
    <w:name w:val="Hyperlink"/>
    <w:basedOn w:val="DefaultParagraphFont"/>
    <w:uiPriority w:val="99"/>
    <w:unhideWhenUsed/>
    <w:rsid w:val="0088018F"/>
    <w:rPr>
      <w:color w:val="6E90A0" w:themeColor="text2" w:themeTint="99"/>
      <w:u w:val="single"/>
    </w:rPr>
  </w:style>
  <w:style w:type="paragraph" w:styleId="TOC1">
    <w:name w:val="toc 1"/>
    <w:basedOn w:val="Normal"/>
    <w:next w:val="Normal"/>
    <w:uiPriority w:val="39"/>
    <w:rsid w:val="0088018F"/>
    <w:pPr>
      <w:suppressAutoHyphens/>
      <w:spacing w:after="200" w:line="276" w:lineRule="auto"/>
    </w:pPr>
    <w:rPr>
      <w:rFonts w:ascii="Calibri" w:eastAsia="Calibri" w:hAnsi="Calibri" w:cs="Calibri"/>
      <w:sz w:val="22"/>
      <w:szCs w:val="22"/>
      <w:lang w:val="en-CA" w:eastAsia="ar-SA"/>
    </w:rPr>
  </w:style>
  <w:style w:type="character" w:customStyle="1" w:styleId="apple-converted-space">
    <w:name w:val="apple-converted-space"/>
    <w:basedOn w:val="DefaultParagraphFont"/>
    <w:rsid w:val="00200A40"/>
  </w:style>
  <w:style w:type="paragraph" w:styleId="NormalWeb">
    <w:name w:val="Normal (Web)"/>
    <w:basedOn w:val="Normal"/>
    <w:uiPriority w:val="99"/>
    <w:semiHidden/>
    <w:unhideWhenUsed/>
    <w:rsid w:val="00200A40"/>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9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zL\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2.xml><?xml version="1.0" encoding="utf-8"?>
<ds:datastoreItem xmlns:ds="http://schemas.openxmlformats.org/officeDocument/2006/customXml" ds:itemID="{A9AFBC1D-8715-4DBB-AC7F-9637D4E3A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0</TotalTime>
  <Pages>4</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TzL BDChN</dc:creator>
  <cp:keywords/>
  <cp:lastModifiedBy>TzL BDChN</cp:lastModifiedBy>
  <cp:revision>2</cp:revision>
  <dcterms:created xsi:type="dcterms:W3CDTF">2015-06-16T18:50:00Z</dcterms:created>
  <dcterms:modified xsi:type="dcterms:W3CDTF">2015-06-16T18:50:00Z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